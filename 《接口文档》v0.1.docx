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70" w:rsidRDefault="00D3635C">
      <w:pPr>
        <w:outlineLvl w:val="0"/>
        <w:rPr>
          <w:b/>
          <w:sz w:val="28"/>
        </w:rPr>
      </w:pPr>
      <w:r>
        <w:rPr>
          <w:rFonts w:ascii="宋体" w:hint="eastAsia"/>
          <w:b/>
          <w:sz w:val="28"/>
        </w:rPr>
        <w:t>文档编号：</w:t>
      </w:r>
      <w:r>
        <w:rPr>
          <w:rFonts w:ascii="宋体" w:hint="eastAsia"/>
          <w:b/>
          <w:sz w:val="28"/>
        </w:rPr>
        <w:t>DTWL-2017-01</w:t>
      </w:r>
    </w:p>
    <w:p w:rsidR="002D2B70" w:rsidRDefault="002D2B70"/>
    <w:p w:rsidR="002D2B70" w:rsidRDefault="00D3635C">
      <w:pPr>
        <w:jc w:val="right"/>
        <w:rPr>
          <w:b/>
          <w:sz w:val="28"/>
        </w:rPr>
      </w:pPr>
      <w:r>
        <w:rPr>
          <w:rFonts w:hint="eastAsia"/>
          <w:b/>
          <w:sz w:val="28"/>
        </w:rPr>
        <w:t>密级：秘密</w:t>
      </w:r>
    </w:p>
    <w:p w:rsidR="002D2B70" w:rsidRDefault="002D2B70"/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D3635C">
      <w:pPr>
        <w:wordWrap w:val="0"/>
        <w:jc w:val="right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Datangnet CMS System</w:t>
      </w:r>
    </w:p>
    <w:p w:rsidR="002D2B70" w:rsidRDefault="00D3635C">
      <w:pPr>
        <w:jc w:val="right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大唐网络官网</w:t>
      </w:r>
      <w:r>
        <w:rPr>
          <w:rFonts w:eastAsia="黑体" w:hint="eastAsia"/>
          <w:b/>
          <w:sz w:val="44"/>
        </w:rPr>
        <w:t>CMS</w:t>
      </w:r>
      <w:r>
        <w:rPr>
          <w:rFonts w:eastAsia="黑体" w:hint="eastAsia"/>
          <w:b/>
          <w:sz w:val="44"/>
        </w:rPr>
        <w:t>系统接口说明书</w:t>
      </w: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D3635C">
      <w:pPr>
        <w:jc w:val="right"/>
        <w:rPr>
          <w:b/>
          <w:sz w:val="28"/>
        </w:rPr>
      </w:pPr>
      <w:r>
        <w:rPr>
          <w:b/>
          <w:sz w:val="28"/>
        </w:rPr>
        <w:t>Version</w:t>
      </w:r>
      <w:r>
        <w:rPr>
          <w:rFonts w:hint="eastAsia"/>
          <w:b/>
          <w:sz w:val="28"/>
        </w:rPr>
        <w:t>：</w:t>
      </w:r>
      <w:r>
        <w:rPr>
          <w:b/>
          <w:sz w:val="28"/>
        </w:rPr>
        <w:t>0.1</w:t>
      </w: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2D2B70">
      <w:pPr>
        <w:jc w:val="right"/>
      </w:pPr>
    </w:p>
    <w:p w:rsidR="002D2B70" w:rsidRDefault="00D3635C">
      <w:pPr>
        <w:jc w:val="center"/>
      </w:pPr>
      <w:r>
        <w:br w:type="page"/>
      </w:r>
    </w:p>
    <w:p w:rsidR="002D2B70" w:rsidRDefault="002D2B70"/>
    <w:p w:rsidR="002D2B70" w:rsidRDefault="00D3635C">
      <w:r>
        <w:br w:type="page"/>
      </w:r>
    </w:p>
    <w:p w:rsidR="002D2B70" w:rsidRDefault="00D3635C">
      <w:pPr>
        <w:pStyle w:val="1"/>
      </w:pPr>
      <w:bookmarkStart w:id="0" w:name="_Toc403843804"/>
      <w:r>
        <w:rPr>
          <w:rFonts w:hint="eastAsia"/>
        </w:rPr>
        <w:t>修改记录</w:t>
      </w:r>
      <w:bookmarkEnd w:id="0"/>
    </w:p>
    <w:p w:rsidR="002D2B70" w:rsidRDefault="002D2B70"/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2D2B70">
        <w:tc>
          <w:tcPr>
            <w:tcW w:w="2840" w:type="dxa"/>
            <w:shd w:val="clear" w:color="auto" w:fill="FFC000"/>
          </w:tcPr>
          <w:p w:rsidR="002D2B70" w:rsidRDefault="00D363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2840" w:type="dxa"/>
            <w:shd w:val="clear" w:color="auto" w:fill="FFC000"/>
          </w:tcPr>
          <w:p w:rsidR="002D2B70" w:rsidRDefault="00D363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2840" w:type="dxa"/>
            <w:shd w:val="clear" w:color="auto" w:fill="FFC000"/>
          </w:tcPr>
          <w:p w:rsidR="002D2B70" w:rsidRDefault="00D363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 w:rsidR="002D2B70">
        <w:tc>
          <w:tcPr>
            <w:tcW w:w="2840" w:type="dxa"/>
          </w:tcPr>
          <w:p w:rsidR="002D2B70" w:rsidRDefault="00D3635C">
            <w:r>
              <w:rPr>
                <w:rFonts w:hint="eastAsia"/>
              </w:rPr>
              <w:t>2017/02/05</w:t>
            </w:r>
          </w:p>
        </w:tc>
        <w:tc>
          <w:tcPr>
            <w:tcW w:w="2840" w:type="dxa"/>
          </w:tcPr>
          <w:p w:rsidR="002D2B70" w:rsidRDefault="00D3635C">
            <w:r>
              <w:rPr>
                <w:rFonts w:hint="eastAsia"/>
              </w:rPr>
              <w:t>陈福忠</w:t>
            </w:r>
          </w:p>
        </w:tc>
        <w:tc>
          <w:tcPr>
            <w:tcW w:w="2840" w:type="dxa"/>
          </w:tcPr>
          <w:p w:rsidR="002D2B70" w:rsidRDefault="00D3635C">
            <w:r>
              <w:rPr>
                <w:rFonts w:hint="eastAsia"/>
              </w:rPr>
              <w:t>首次编写</w:t>
            </w:r>
          </w:p>
        </w:tc>
      </w:tr>
    </w:tbl>
    <w:p w:rsidR="002D2B70" w:rsidRDefault="002D2B70"/>
    <w:p w:rsidR="002D2B70" w:rsidRDefault="00D3635C">
      <w:r>
        <w:br w:type="page"/>
      </w:r>
    </w:p>
    <w:p w:rsidR="002D2B70" w:rsidRDefault="002D2B70">
      <w:pPr>
        <w:pStyle w:val="a0"/>
      </w:pPr>
    </w:p>
    <w:p w:rsidR="002D2B70" w:rsidRDefault="00D3635C">
      <w:pPr>
        <w:pStyle w:val="1"/>
      </w:pPr>
      <w:bookmarkStart w:id="1" w:name="_Toc403843812"/>
      <w:r>
        <w:rPr>
          <w:rFonts w:hint="eastAsia"/>
        </w:rPr>
        <w:t>系统接口设计</w:t>
      </w:r>
    </w:p>
    <w:p w:rsidR="002D2B70" w:rsidRDefault="00D3635C">
      <w:pPr>
        <w:pStyle w:val="2"/>
      </w:pPr>
      <w:r>
        <w:rPr>
          <w:rFonts w:hint="eastAsia"/>
        </w:rPr>
        <w:t>系统接口说明</w:t>
      </w:r>
    </w:p>
    <w:p w:rsidR="002D2B70" w:rsidRDefault="00D3635C">
      <w:pPr>
        <w:pStyle w:val="3"/>
      </w:pPr>
      <w:r>
        <w:rPr>
          <w:rFonts w:hint="eastAsia"/>
        </w:rPr>
        <w:t>测试地址</w:t>
      </w:r>
    </w:p>
    <w:p w:rsidR="002D2B70" w:rsidRDefault="00D3635C">
      <w:pPr>
        <w:pStyle w:val="a0"/>
      </w:pPr>
      <w:r>
        <w:rPr>
          <w:rFonts w:hint="eastAsia"/>
        </w:rPr>
        <w:t>url</w:t>
      </w:r>
      <w:r>
        <w:rPr>
          <w:rFonts w:hint="eastAsia"/>
        </w:rPr>
        <w:t>地址：</w:t>
      </w:r>
      <w:hyperlink r:id="rId9" w:history="1">
        <w:r>
          <w:rPr>
            <w:rFonts w:hint="eastAsia"/>
          </w:rPr>
          <w:t>http://115.182.107.203:8088</w:t>
        </w:r>
      </w:hyperlink>
      <w:r>
        <w:rPr>
          <w:rFonts w:hint="eastAsia"/>
        </w:rPr>
        <w:t>/ylkj-api/</w:t>
      </w:r>
    </w:p>
    <w:p w:rsidR="002D2B70" w:rsidRDefault="00D3635C">
      <w:pPr>
        <w:pStyle w:val="3"/>
      </w:pPr>
      <w:r>
        <w:rPr>
          <w:rFonts w:hint="eastAsia"/>
        </w:rPr>
        <w:t>对接协议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系统通过</w:t>
      </w:r>
      <w:r>
        <w:rPr>
          <w:rFonts w:hint="eastAsia"/>
          <w:sz w:val="24"/>
          <w:szCs w:val="24"/>
        </w:rPr>
        <w:t>http+json</w:t>
      </w:r>
      <w:r>
        <w:rPr>
          <w:rFonts w:hint="eastAsia"/>
          <w:sz w:val="24"/>
          <w:szCs w:val="24"/>
        </w:rPr>
        <w:t>方式对接，采用的是</w:t>
      </w:r>
      <w:r>
        <w:rPr>
          <w:rFonts w:hint="eastAsia"/>
          <w:sz w:val="24"/>
          <w:szCs w:val="24"/>
        </w:rPr>
        <w:t>restful</w:t>
      </w:r>
      <w:r>
        <w:rPr>
          <w:rFonts w:hint="eastAsia"/>
          <w:sz w:val="24"/>
          <w:szCs w:val="24"/>
        </w:rPr>
        <w:t>方式。</w:t>
      </w:r>
    </w:p>
    <w:p w:rsidR="002D2B70" w:rsidRDefault="00D3635C">
      <w:pPr>
        <w:pStyle w:val="3"/>
      </w:pPr>
      <w:r>
        <w:rPr>
          <w:rFonts w:hint="eastAsia"/>
        </w:rPr>
        <w:t>排序字段说明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  <w:jc w:val="center"/>
            </w:pPr>
            <w:r>
              <w:t>orderCode</w:t>
            </w:r>
            <w:r>
              <w:rPr>
                <w:rFonts w:hint="eastAsia"/>
              </w:rPr>
              <w:t>值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  <w:jc w:val="left"/>
            </w:pPr>
            <w:r>
              <w:t>publishTime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  <w:jc w:val="left"/>
            </w:pPr>
            <w:r>
              <w:rPr>
                <w:rFonts w:hint="eastAsia"/>
              </w:rPr>
              <w:t>文章发布时间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默认值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t>createTime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文章创建时间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t>showOrder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手动设置的排序值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t>viewNum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文章浏览量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t>supportNum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文章点赞量</w:t>
            </w:r>
          </w:p>
        </w:tc>
      </w:tr>
    </w:tbl>
    <w:p w:rsidR="002D2B70" w:rsidRDefault="00D3635C">
      <w:pPr>
        <w:pStyle w:val="3"/>
      </w:pPr>
      <w:r>
        <w:rPr>
          <w:rFonts w:hint="eastAsia"/>
        </w:rPr>
        <w:t>排序方式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  <w:jc w:val="center"/>
            </w:pPr>
            <w:r>
              <w:t>orderType</w:t>
            </w:r>
            <w:r>
              <w:rPr>
                <w:rFonts w:hint="eastAsia"/>
              </w:rPr>
              <w:t>值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  <w:jc w:val="left"/>
            </w:pPr>
            <w:r>
              <w:rPr>
                <w:rFonts w:hint="eastAsia"/>
              </w:rPr>
              <w:t>降序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升序</w:t>
            </w:r>
          </w:p>
        </w:tc>
      </w:tr>
    </w:tbl>
    <w:p w:rsidR="002D2B70" w:rsidRDefault="00D3635C">
      <w:pPr>
        <w:pStyle w:val="3"/>
      </w:pPr>
      <w:r>
        <w:rPr>
          <w:rFonts w:hint="eastAsia"/>
        </w:rPr>
        <w:t>文章属性说明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  <w:jc w:val="left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唯一标识，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类型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文章标题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t>subtitle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文章副标题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intro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文章简介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smallImg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小图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middleImg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中图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largeImg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大图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文章创建时间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文章发布时间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author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文章作者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已发布，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已下线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viewNum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文章点击量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supportNum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文章点赞量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文章链接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文章内容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2D2B70">
        <w:tc>
          <w:tcPr>
            <w:tcW w:w="1668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attr</w:t>
            </w:r>
          </w:p>
        </w:tc>
        <w:tc>
          <w:tcPr>
            <w:tcW w:w="6854" w:type="dxa"/>
          </w:tcPr>
          <w:p w:rsidR="002D2B70" w:rsidRDefault="00D3635C">
            <w:pPr>
              <w:pStyle w:val="a0"/>
              <w:ind w:firstLine="0"/>
            </w:pPr>
            <w:r>
              <w:rPr>
                <w:rFonts w:hint="eastAsia"/>
              </w:rPr>
              <w:t>扩展属性</w:t>
            </w:r>
            <w:r>
              <w:rPr>
                <w:rFonts w:hint="eastAsia"/>
              </w:rPr>
              <w:t xml:space="preserve"> map</w:t>
            </w:r>
            <w:r>
              <w:rPr>
                <w:rFonts w:hint="eastAsia"/>
              </w:rPr>
              <w:t>形式，可能为空</w:t>
            </w:r>
          </w:p>
        </w:tc>
      </w:tr>
    </w:tbl>
    <w:p w:rsidR="002D2B70" w:rsidRDefault="002D2B70">
      <w:pPr>
        <w:pStyle w:val="a0"/>
        <w:ind w:firstLine="0"/>
      </w:pPr>
    </w:p>
    <w:p w:rsidR="002D2B70" w:rsidRDefault="002D2B70">
      <w:pPr>
        <w:pStyle w:val="a0"/>
        <w:ind w:firstLine="0"/>
      </w:pPr>
    </w:p>
    <w:p w:rsidR="002D2B70" w:rsidRDefault="00D3635C">
      <w:pPr>
        <w:pStyle w:val="2"/>
      </w:pPr>
      <w:r>
        <w:rPr>
          <w:rFonts w:hint="eastAsia"/>
        </w:rPr>
        <w:t>通用接口</w:t>
      </w:r>
    </w:p>
    <w:p w:rsidR="002D2B70" w:rsidRDefault="00D3635C">
      <w:pPr>
        <w:pStyle w:val="3"/>
        <w:rPr>
          <w:highlight w:val="yellow"/>
        </w:rPr>
      </w:pPr>
      <w:r>
        <w:rPr>
          <w:rFonts w:hint="eastAsia"/>
          <w:highlight w:val="yellow"/>
        </w:rPr>
        <w:t>文章列表接口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请求地址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http://115.182.107.203:8088/ylkj-api</w:t>
      </w:r>
      <w:r>
        <w:rPr>
          <w:rFonts w:hint="eastAsia"/>
        </w:rPr>
        <w:t>/</w:t>
      </w:r>
      <w:r>
        <w:t>c/article/grid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typeCodes</w:t>
      </w:r>
      <w:r>
        <w:rPr>
          <w:rFonts w:hint="eastAsia"/>
          <w:sz w:val="24"/>
          <w:szCs w:val="24"/>
        </w:rPr>
        <w:t>:[</w:t>
      </w:r>
      <w:r>
        <w:rPr>
          <w:sz w:val="24"/>
          <w:szCs w:val="24"/>
        </w:rPr>
        <w:t xml:space="preserve"> "information"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"mediaReport"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文章分类列表代码数组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必填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orderCode</w:t>
      </w:r>
      <w:r>
        <w:rPr>
          <w:rFonts w:hint="eastAsia"/>
          <w:sz w:val="24"/>
          <w:szCs w:val="24"/>
        </w:rPr>
        <w:t>：排序字段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非必填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2.1.3.</w:t>
      </w:r>
      <w:r>
        <w:rPr>
          <w:rFonts w:hint="eastAsia"/>
          <w:sz w:val="24"/>
          <w:szCs w:val="24"/>
        </w:rPr>
        <w:t>排序字段说明】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orderType</w:t>
      </w:r>
      <w:r>
        <w:rPr>
          <w:rFonts w:hint="eastAsia"/>
          <w:sz w:val="24"/>
          <w:szCs w:val="24"/>
        </w:rPr>
        <w:t>：排序方式【</w:t>
      </w:r>
      <w:r>
        <w:rPr>
          <w:rFonts w:hint="eastAsia"/>
          <w:sz w:val="24"/>
          <w:szCs w:val="24"/>
        </w:rPr>
        <w:t>2.1.4.</w:t>
      </w:r>
      <w:r>
        <w:rPr>
          <w:rFonts w:hint="eastAsia"/>
          <w:sz w:val="24"/>
          <w:szCs w:val="24"/>
        </w:rPr>
        <w:t>排序方式说明】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limit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20 </w:t>
      </w:r>
      <w:r>
        <w:rPr>
          <w:rFonts w:hint="eastAsia"/>
          <w:sz w:val="24"/>
          <w:szCs w:val="24"/>
        </w:rPr>
        <w:t>分页每页数量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默认</w:t>
      </w:r>
      <w:r>
        <w:rPr>
          <w:rFonts w:hint="eastAsia"/>
          <w:sz w:val="24"/>
          <w:szCs w:val="24"/>
        </w:rPr>
        <w:t>20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start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分页起始数量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默认</w:t>
      </w:r>
      <w:r>
        <w:rPr>
          <w:rFonts w:hint="eastAsia"/>
          <w:sz w:val="24"/>
          <w:szCs w:val="24"/>
        </w:rPr>
        <w:t>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2D2B70" w:rsidRDefault="00D3635C">
      <w:pPr>
        <w:pStyle w:val="a0"/>
        <w:rPr>
          <w:sz w:val="24"/>
          <w:szCs w:val="24"/>
          <w:highlight w:val="red"/>
        </w:rPr>
      </w:pPr>
      <w:r>
        <w:rPr>
          <w:rFonts w:hint="eastAsia"/>
          <w:color w:val="000000" w:themeColor="text1"/>
          <w:sz w:val="24"/>
          <w:szCs w:val="24"/>
          <w:highlight w:val="red"/>
        </w:rPr>
        <w:t>注意：</w:t>
      </w:r>
      <w:r>
        <w:rPr>
          <w:color w:val="000000" w:themeColor="text1"/>
          <w:sz w:val="24"/>
          <w:szCs w:val="24"/>
          <w:highlight w:val="red"/>
        </w:rPr>
        <w:t>typeCodes</w:t>
      </w:r>
      <w:r>
        <w:rPr>
          <w:rFonts w:hint="eastAsia"/>
          <w:color w:val="000000" w:themeColor="text1"/>
          <w:sz w:val="24"/>
          <w:szCs w:val="24"/>
          <w:highlight w:val="red"/>
        </w:rPr>
        <w:t>是数组在</w:t>
      </w:r>
      <w:r>
        <w:rPr>
          <w:rFonts w:hint="eastAsia"/>
          <w:color w:val="000000" w:themeColor="text1"/>
          <w:sz w:val="24"/>
          <w:szCs w:val="24"/>
          <w:highlight w:val="red"/>
        </w:rPr>
        <w:t>h</w:t>
      </w:r>
      <w:r>
        <w:rPr>
          <w:rFonts w:hint="eastAsia"/>
          <w:color w:val="000000" w:themeColor="text1"/>
          <w:sz w:val="24"/>
          <w:szCs w:val="24"/>
          <w:highlight w:val="red"/>
        </w:rPr>
        <w:t>ttp</w:t>
      </w:r>
      <w:r>
        <w:rPr>
          <w:rFonts w:hint="eastAsia"/>
          <w:color w:val="000000" w:themeColor="text1"/>
          <w:sz w:val="24"/>
          <w:szCs w:val="24"/>
          <w:highlight w:val="red"/>
        </w:rPr>
        <w:t>参数的</w:t>
      </w:r>
      <w:r>
        <w:rPr>
          <w:rFonts w:hint="eastAsia"/>
          <w:color w:val="000000" w:themeColor="text1"/>
          <w:sz w:val="24"/>
          <w:szCs w:val="24"/>
          <w:highlight w:val="red"/>
        </w:rPr>
        <w:t>key</w:t>
      </w:r>
      <w:r>
        <w:rPr>
          <w:rFonts w:hint="eastAsia"/>
          <w:color w:val="000000" w:themeColor="text1"/>
          <w:sz w:val="24"/>
          <w:szCs w:val="24"/>
          <w:highlight w:val="red"/>
        </w:rPr>
        <w:t>最后为</w:t>
      </w:r>
      <w:r>
        <w:rPr>
          <w:sz w:val="24"/>
          <w:szCs w:val="24"/>
          <w:highlight w:val="red"/>
        </w:rPr>
        <w:t>typeCodes</w:t>
      </w:r>
      <w:r>
        <w:rPr>
          <w:rFonts w:hint="eastAsia"/>
          <w:sz w:val="24"/>
          <w:szCs w:val="24"/>
          <w:highlight w:val="red"/>
        </w:rPr>
        <w:t>[]</w:t>
      </w:r>
    </w:p>
    <w:p w:rsidR="002D2B70" w:rsidRDefault="00D3635C">
      <w:pPr>
        <w:pStyle w:val="a0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以上的请求参数为</w:t>
      </w:r>
      <w:r>
        <w:rPr>
          <w:sz w:val="24"/>
          <w:szCs w:val="24"/>
          <w:highlight w:val="red"/>
        </w:rPr>
        <w:t>typeCodes</w:t>
      </w:r>
      <w:r>
        <w:rPr>
          <w:rFonts w:hint="eastAsia"/>
          <w:sz w:val="24"/>
          <w:szCs w:val="24"/>
          <w:highlight w:val="red"/>
        </w:rPr>
        <w:t>[]=</w:t>
      </w:r>
      <w:r>
        <w:rPr>
          <w:sz w:val="24"/>
          <w:szCs w:val="24"/>
          <w:highlight w:val="red"/>
        </w:rPr>
        <w:t>information</w:t>
      </w:r>
      <w:r>
        <w:rPr>
          <w:rFonts w:hint="eastAsia"/>
          <w:sz w:val="24"/>
          <w:szCs w:val="24"/>
          <w:highlight w:val="red"/>
        </w:rPr>
        <w:t>&amp;</w:t>
      </w:r>
      <w:r>
        <w:rPr>
          <w:sz w:val="24"/>
          <w:szCs w:val="24"/>
          <w:highlight w:val="red"/>
        </w:rPr>
        <w:t xml:space="preserve"> typeCodes</w:t>
      </w:r>
      <w:r>
        <w:rPr>
          <w:rFonts w:hint="eastAsia"/>
          <w:sz w:val="24"/>
          <w:szCs w:val="24"/>
          <w:highlight w:val="red"/>
        </w:rPr>
        <w:t>[]=</w:t>
      </w:r>
      <w:r>
        <w:rPr>
          <w:sz w:val="24"/>
          <w:szCs w:val="24"/>
          <w:highlight w:val="red"/>
        </w:rPr>
        <w:t>mediaReport</w:t>
      </w: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成功：</w:t>
      </w:r>
      <w:r>
        <w:rPr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"totalCount": 12,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"ext": "null",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"data": [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"author":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"createTime": 1486275002000,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"id": "8fe457ac84ab4cd6ab393ca8481f97e7",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"intro": "369</w:t>
      </w:r>
      <w:r>
        <w:rPr>
          <w:rFonts w:hint="eastAsia"/>
          <w:sz w:val="24"/>
          <w:szCs w:val="24"/>
        </w:rPr>
        <w:t>云工厂北京总部位于北京市海淀区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"largeImg":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"middleImg": "/static/images/datangnet/jidi/bj-2.jpg",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"publishTime": 1486296616000,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"smallImg": "/static/images/datangnet/jidi/bj-1.jpg",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"status": 2,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"subTitle":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"supportNum": 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"title": "369</w:t>
      </w:r>
      <w:r>
        <w:rPr>
          <w:rFonts w:hint="eastAsia"/>
          <w:sz w:val="24"/>
          <w:szCs w:val="24"/>
        </w:rPr>
        <w:t>云工厂总部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"url": "/article/jidi/1.html",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"viewNum": 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},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"author":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"createTime": 1486293159000,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"id": "7530e64393bc486f8ebab1f1f1b4009b",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"intro":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"largeImg":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"middleImg":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"publishTime": 1486293159000,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"smallImg": "/static/images/datangnet/jidi/bj-1.jpg",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"status": 2,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"subTitle": "</w:t>
      </w:r>
      <w:r>
        <w:rPr>
          <w:rFonts w:hint="eastAsia"/>
          <w:sz w:val="24"/>
          <w:szCs w:val="24"/>
        </w:rPr>
        <w:t>政策培训、管理培训、双创实践培训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"supportNum": 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"title": "</w:t>
      </w:r>
      <w:r>
        <w:rPr>
          <w:rFonts w:hint="eastAsia"/>
          <w:sz w:val="24"/>
          <w:szCs w:val="24"/>
        </w:rPr>
        <w:t>各种培训服务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"url</w:t>
      </w:r>
      <w:r>
        <w:rPr>
          <w:sz w:val="24"/>
          <w:szCs w:val="24"/>
        </w:rPr>
        <w:t>": "/article/cyfw/8.html",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"viewNum": 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]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字段说明见【</w:t>
      </w:r>
      <w:r>
        <w:rPr>
          <w:rFonts w:hint="eastAsia"/>
          <w:sz w:val="24"/>
          <w:szCs w:val="24"/>
        </w:rPr>
        <w:t>2.1.5.</w:t>
      </w:r>
      <w:r>
        <w:rPr>
          <w:rFonts w:hint="eastAsia"/>
          <w:sz w:val="24"/>
          <w:szCs w:val="24"/>
        </w:rPr>
        <w:t>文章属性说明】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失败：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color w:val="000000"/>
          <w:sz w:val="27"/>
          <w:szCs w:val="27"/>
        </w:rPr>
        <w:tab/>
      </w:r>
      <w:r>
        <w:rPr>
          <w:rFonts w:ascii="宋体" w:hAnsi="宋体"/>
          <w:color w:val="000000"/>
          <w:sz w:val="24"/>
          <w:szCs w:val="24"/>
        </w:rPr>
        <w:t>status:-1,</w:t>
      </w:r>
    </w:p>
    <w:p w:rsidR="002D2B70" w:rsidRDefault="00D3635C">
      <w:pPr>
        <w:pStyle w:val="a0"/>
        <w:ind w:leftChars="202" w:left="424" w:firstLine="425"/>
        <w:rPr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msg:"</w:t>
      </w:r>
      <w:r>
        <w:rPr>
          <w:rFonts w:ascii="宋体" w:hAnsi="宋体" w:hint="eastAsia"/>
          <w:color w:val="000000"/>
          <w:sz w:val="24"/>
          <w:szCs w:val="24"/>
        </w:rPr>
        <w:t>失败提示</w:t>
      </w:r>
      <w:r>
        <w:rPr>
          <w:rFonts w:ascii="宋体" w:hAnsi="宋体"/>
          <w:color w:val="000000"/>
          <w:sz w:val="24"/>
          <w:szCs w:val="24"/>
        </w:rPr>
        <w:t>"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2D2B70">
      <w:pPr>
        <w:pStyle w:val="a0"/>
      </w:pPr>
    </w:p>
    <w:p w:rsidR="002D2B70" w:rsidRDefault="00D3635C">
      <w:pPr>
        <w:pStyle w:val="3"/>
        <w:rPr>
          <w:highlight w:val="yellow"/>
        </w:rPr>
      </w:pPr>
      <w:r>
        <w:rPr>
          <w:rFonts w:hint="eastAsia"/>
          <w:highlight w:val="yellow"/>
        </w:rPr>
        <w:t>文章详情接口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请求地址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http://115.182.107.203:8088/ylkj-api</w:t>
      </w:r>
      <w:r>
        <w:rPr>
          <w:rFonts w:hint="eastAsia"/>
        </w:rPr>
        <w:t>/c/article/detail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id</w:t>
      </w:r>
      <w:r>
        <w:rPr>
          <w:rFonts w:hint="eastAsia"/>
          <w:sz w:val="24"/>
          <w:szCs w:val="24"/>
        </w:rPr>
        <w:t>：文章</w:t>
      </w:r>
      <w:r>
        <w:rPr>
          <w:rFonts w:hint="eastAsia"/>
          <w:sz w:val="24"/>
          <w:szCs w:val="24"/>
        </w:rPr>
        <w:t>id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成功：</w:t>
      </w:r>
      <w:r>
        <w:rPr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"status": 1,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"msg":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"data": 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"author":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"content": "</w:t>
      </w:r>
      <w:r>
        <w:rPr>
          <w:rFonts w:hint="eastAsia"/>
          <w:sz w:val="24"/>
          <w:szCs w:val="24"/>
        </w:rPr>
        <w:t>文章内容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"createTime": 1486294810000,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"creator": "6fac44f7bad349a99a139ae4a23f6b10",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"id": "76665d89ffd94c0e8cde389ba25b949c",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"intro": "</w:t>
      </w:r>
      <w:r>
        <w:rPr>
          <w:rFonts w:hint="eastAsia"/>
          <w:sz w:val="24"/>
          <w:szCs w:val="24"/>
        </w:rPr>
        <w:t>大唐网络</w:t>
      </w:r>
      <w:r>
        <w:rPr>
          <w:rFonts w:hint="eastAsia"/>
          <w:sz w:val="24"/>
          <w:szCs w:val="24"/>
        </w:rPr>
        <w:t>369</w:t>
      </w:r>
      <w:r>
        <w:rPr>
          <w:rFonts w:hint="eastAsia"/>
          <w:sz w:val="24"/>
          <w:szCs w:val="24"/>
        </w:rPr>
        <w:t>云工厂北京总部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"keyWords":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"largeImg":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"middleIm</w:t>
      </w:r>
      <w:r>
        <w:rPr>
          <w:sz w:val="24"/>
          <w:szCs w:val="24"/>
        </w:rPr>
        <w:t>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"publishTime": 1486294810000,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"showOrder": 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"siteId": "e3eb6f23d5944982b80daff31b4ced02",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"smallImg":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"source":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"status": 2,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"subTitle": "2016-11-03",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"supportNum": 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"title": "</w:t>
      </w:r>
      <w:r>
        <w:rPr>
          <w:rFonts w:hint="eastAsia"/>
          <w:sz w:val="24"/>
          <w:szCs w:val="24"/>
        </w:rPr>
        <w:t>【谁是英雄】</w:t>
      </w:r>
      <w:r>
        <w:rPr>
          <w:rFonts w:hint="eastAsia"/>
          <w:sz w:val="24"/>
          <w:szCs w:val="24"/>
        </w:rPr>
        <w:t>VR</w:t>
      </w:r>
      <w:r>
        <w:rPr>
          <w:rFonts w:hint="eastAsia"/>
          <w:sz w:val="24"/>
          <w:szCs w:val="24"/>
        </w:rPr>
        <w:t>！寻找让虚拟变成现实的魔术师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"typeId": "b0db76bc1e654a3cadc4bb08cf439d85",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"url": "/article/activity/5.html",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"viewNum": 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字段说明见【</w:t>
      </w:r>
      <w:r>
        <w:rPr>
          <w:rFonts w:hint="eastAsia"/>
          <w:sz w:val="24"/>
          <w:szCs w:val="24"/>
        </w:rPr>
        <w:t>2.1.5.</w:t>
      </w:r>
      <w:r>
        <w:rPr>
          <w:rFonts w:hint="eastAsia"/>
          <w:sz w:val="24"/>
          <w:szCs w:val="24"/>
        </w:rPr>
        <w:t>文章属性说明】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失败：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color w:val="000000"/>
          <w:sz w:val="27"/>
          <w:szCs w:val="27"/>
        </w:rPr>
        <w:tab/>
      </w:r>
      <w:r>
        <w:rPr>
          <w:rFonts w:ascii="宋体" w:hAnsi="宋体"/>
          <w:color w:val="000000"/>
          <w:sz w:val="24"/>
          <w:szCs w:val="24"/>
        </w:rPr>
        <w:t>status:-1,</w:t>
      </w:r>
    </w:p>
    <w:p w:rsidR="002D2B70" w:rsidRDefault="00D3635C">
      <w:pPr>
        <w:pStyle w:val="a0"/>
        <w:ind w:leftChars="202" w:left="424" w:firstLine="425"/>
        <w:rPr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msg:"</w:t>
      </w:r>
      <w:r>
        <w:rPr>
          <w:rFonts w:ascii="宋体" w:hAnsi="宋体" w:hint="eastAsia"/>
          <w:color w:val="000000"/>
          <w:sz w:val="24"/>
          <w:szCs w:val="24"/>
        </w:rPr>
        <w:t>失败提示</w:t>
      </w:r>
      <w:r>
        <w:rPr>
          <w:rFonts w:ascii="宋体" w:hAnsi="宋体"/>
          <w:color w:val="000000"/>
          <w:sz w:val="24"/>
          <w:szCs w:val="24"/>
        </w:rPr>
        <w:t>"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D2B70" w:rsidRDefault="00D3635C">
      <w:pPr>
        <w:pStyle w:val="2"/>
      </w:pPr>
      <w:r>
        <w:rPr>
          <w:rFonts w:hint="eastAsia"/>
        </w:rPr>
        <w:t>大唐网络官网接口</w:t>
      </w:r>
    </w:p>
    <w:p w:rsidR="002D2B70" w:rsidRDefault="00D3635C">
      <w:pPr>
        <w:pStyle w:val="3"/>
        <w:rPr>
          <w:highlight w:val="green"/>
        </w:rPr>
      </w:pPr>
      <w:bookmarkStart w:id="2" w:name="_手机注册提交接口"/>
      <w:bookmarkEnd w:id="2"/>
      <w:r>
        <w:rPr>
          <w:rFonts w:hint="eastAsia"/>
          <w:highlight w:val="green"/>
        </w:rPr>
        <w:t>首页资讯接口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请求地址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http://115.182.107.203:8088/ylkj-api</w:t>
      </w:r>
      <w:r>
        <w:rPr>
          <w:rFonts w:hint="eastAsia"/>
        </w:rPr>
        <w:t>/</w:t>
      </w:r>
      <w:r>
        <w:t>c/article/grid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typeCodes</w:t>
      </w:r>
      <w:r>
        <w:rPr>
          <w:rFonts w:hint="eastAsia"/>
          <w:sz w:val="24"/>
          <w:szCs w:val="24"/>
        </w:rPr>
        <w:t>:[</w:t>
      </w:r>
      <w:r>
        <w:rPr>
          <w:sz w:val="24"/>
          <w:szCs w:val="24"/>
        </w:rPr>
        <w:t xml:space="preserve"> "information"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"mediaReport"</w:t>
      </w:r>
      <w:r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公司资讯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媒体报道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limit:3 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条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成功：</w:t>
      </w:r>
      <w:r>
        <w:rPr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"totalCount": 8,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"ext": "null",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"data": [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"author":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"createTime": 1486216332000,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"id": "4bde7991301c415fa2ff0f449a6f8b39",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"intro": "</w:t>
      </w:r>
      <w:r>
        <w:rPr>
          <w:rFonts w:hint="eastAsia"/>
          <w:sz w:val="24"/>
          <w:szCs w:val="24"/>
        </w:rPr>
        <w:t>年会精彩集锦，请点击查看！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"largeImg":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"middleImg":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"publishTime": 1486218803000,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"smallImg": "/static/images/datangnet/article/game.jpg",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"status": 2,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"subTitle":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"supportNum": 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"title": "</w:t>
      </w:r>
      <w:r>
        <w:rPr>
          <w:rFonts w:hint="eastAsia"/>
          <w:sz w:val="24"/>
          <w:szCs w:val="24"/>
        </w:rPr>
        <w:t>大唐网络年会精彩瞬间！油菜花年年有，今年特别多！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"url": "/article/information/2.html",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"viewNum": 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]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字段说明见【</w:t>
      </w:r>
      <w:r>
        <w:rPr>
          <w:rFonts w:hint="eastAsia"/>
          <w:sz w:val="24"/>
          <w:szCs w:val="24"/>
        </w:rPr>
        <w:t>2.1.5.</w:t>
      </w:r>
      <w:r>
        <w:rPr>
          <w:rFonts w:hint="eastAsia"/>
          <w:sz w:val="24"/>
          <w:szCs w:val="24"/>
        </w:rPr>
        <w:t>文章属性说明】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失败：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color w:val="000000"/>
          <w:sz w:val="27"/>
          <w:szCs w:val="27"/>
        </w:rPr>
        <w:tab/>
      </w:r>
      <w:r>
        <w:rPr>
          <w:rFonts w:ascii="宋体" w:hAnsi="宋体"/>
          <w:color w:val="000000"/>
          <w:sz w:val="24"/>
          <w:szCs w:val="24"/>
        </w:rPr>
        <w:t>status:-1,</w:t>
      </w:r>
    </w:p>
    <w:p w:rsidR="002D2B70" w:rsidRDefault="00D3635C">
      <w:pPr>
        <w:pStyle w:val="a0"/>
        <w:ind w:leftChars="202" w:left="424" w:firstLine="425"/>
        <w:rPr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msg:"</w:t>
      </w:r>
      <w:r>
        <w:rPr>
          <w:rFonts w:ascii="宋体" w:hAnsi="宋体" w:hint="eastAsia"/>
          <w:color w:val="000000"/>
          <w:sz w:val="24"/>
          <w:szCs w:val="24"/>
        </w:rPr>
        <w:t>失败提示</w:t>
      </w:r>
      <w:r>
        <w:rPr>
          <w:rFonts w:ascii="宋体" w:hAnsi="宋体"/>
          <w:color w:val="000000"/>
          <w:sz w:val="24"/>
          <w:szCs w:val="24"/>
        </w:rPr>
        <w:t>"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3"/>
        <w:rPr>
          <w:highlight w:val="green"/>
        </w:rPr>
      </w:pPr>
      <w:r>
        <w:rPr>
          <w:rFonts w:hint="eastAsia"/>
          <w:highlight w:val="green"/>
        </w:rPr>
        <w:t>首页项目接口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请求地址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http://115.182.107.203:8088/ylkj-api</w:t>
      </w:r>
      <w:r>
        <w:rPr>
          <w:rFonts w:hint="eastAsia"/>
        </w:rPr>
        <w:t>/</w:t>
      </w:r>
      <w:r>
        <w:t>c/article/grid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typeCodes</w:t>
      </w:r>
      <w:r>
        <w:rPr>
          <w:rFonts w:hint="eastAsia"/>
          <w:sz w:val="24"/>
          <w:szCs w:val="24"/>
        </w:rPr>
        <w:t>:[</w:t>
      </w:r>
      <w:r>
        <w:rPr>
          <w:sz w:val="24"/>
          <w:szCs w:val="24"/>
        </w:rPr>
        <w:t xml:space="preserve"> "hlwms"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"hlwcy"</w:t>
      </w:r>
      <w:r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互联网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民生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互联网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产业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limit:5 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条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成功：</w:t>
      </w:r>
      <w:r>
        <w:rPr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"totalCount": 5,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"ext": "null",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"data": [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"author":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"createTime": 1486223596000,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"id": "01e9d09a876544048541dfe609f7a30f",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"intro": "</w:t>
      </w:r>
      <w:r>
        <w:rPr>
          <w:rFonts w:hint="eastAsia"/>
          <w:sz w:val="24"/>
          <w:szCs w:val="24"/>
        </w:rPr>
        <w:t>随着电子商务的发展，传统行业将与现</w:t>
      </w:r>
      <w:r>
        <w:rPr>
          <w:rFonts w:hint="eastAsia"/>
          <w:sz w:val="24"/>
          <w:szCs w:val="24"/>
        </w:rPr>
        <w:t>代电商渠道整合发展，释放消费潜力，激发行业活力是非常重要的趋势。从一个商品提供者转变成自管电商生态的运营者，我们知道商品卖给了谁，知道用户的数据。从自己工厂到用户手里，没有任何中间渠道，用电商</w:t>
      </w:r>
      <w:r>
        <w:rPr>
          <w:rFonts w:hint="eastAsia"/>
          <w:sz w:val="24"/>
          <w:szCs w:val="24"/>
        </w:rPr>
        <w:t>OS</w:t>
      </w:r>
      <w:r>
        <w:rPr>
          <w:rFonts w:hint="eastAsia"/>
          <w:sz w:val="24"/>
          <w:szCs w:val="24"/>
        </w:rPr>
        <w:t>标准推动传统制造业自我电商体系的完善，只要满足具备自身价值、特色、资源、营销能力和市场的企业，我们都可以帮助完成互联网电商的转型。</w:t>
      </w:r>
      <w:r>
        <w:rPr>
          <w:rFonts w:hint="eastAsia"/>
          <w:sz w:val="24"/>
          <w:szCs w:val="24"/>
        </w:rPr>
        <w:t>\r\n</w:t>
      </w:r>
      <w:r>
        <w:rPr>
          <w:rFonts w:hint="eastAsia"/>
          <w:sz w:val="24"/>
          <w:szCs w:val="24"/>
        </w:rPr>
        <w:t>电子商务</w:t>
      </w:r>
      <w:r>
        <w:rPr>
          <w:rFonts w:hint="eastAsia"/>
          <w:sz w:val="24"/>
          <w:szCs w:val="24"/>
        </w:rPr>
        <w:t>-OS</w:t>
      </w:r>
      <w:r>
        <w:rPr>
          <w:rFonts w:hint="eastAsia"/>
          <w:sz w:val="24"/>
          <w:szCs w:val="24"/>
        </w:rPr>
        <w:t>系统将基本电商服务模块进行组件化封装，可进行快速的拼装，根据用户的个性化需求，选择自己需要的组件，快速完成电商平台的搭建。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"largeImg": </w:t>
      </w:r>
      <w:r>
        <w:rPr>
          <w:sz w:val="24"/>
          <w:szCs w:val="24"/>
        </w:rPr>
        <w:t>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"middleImg": "/static/images/datangnet/project/1-2.jpg",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"smallImg": "/static/images/datangnet/article/dzswos.jpg",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"status": 1,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"subTitle":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"supportNum": 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"title": "</w:t>
      </w:r>
      <w:r>
        <w:rPr>
          <w:rFonts w:hint="eastAsia"/>
          <w:sz w:val="24"/>
          <w:szCs w:val="24"/>
        </w:rPr>
        <w:t>电子商务</w:t>
      </w:r>
      <w:r>
        <w:rPr>
          <w:rFonts w:hint="eastAsia"/>
          <w:sz w:val="24"/>
          <w:szCs w:val="24"/>
        </w:rPr>
        <w:t>-OS",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"url": "/article/hlwcy/1.html",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"viewNum": 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]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字段说明见【</w:t>
      </w:r>
      <w:r>
        <w:rPr>
          <w:rFonts w:hint="eastAsia"/>
          <w:sz w:val="24"/>
          <w:szCs w:val="24"/>
        </w:rPr>
        <w:t>2.1.5.</w:t>
      </w:r>
      <w:r>
        <w:rPr>
          <w:rFonts w:hint="eastAsia"/>
          <w:sz w:val="24"/>
          <w:szCs w:val="24"/>
        </w:rPr>
        <w:t>文章属性说明】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失败：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color w:val="000000"/>
          <w:sz w:val="27"/>
          <w:szCs w:val="27"/>
        </w:rPr>
        <w:tab/>
      </w:r>
      <w:r>
        <w:rPr>
          <w:rFonts w:ascii="宋体" w:hAnsi="宋体"/>
          <w:color w:val="000000"/>
          <w:sz w:val="24"/>
          <w:szCs w:val="24"/>
        </w:rPr>
        <w:t>status:-1,</w:t>
      </w:r>
    </w:p>
    <w:p w:rsidR="002D2B70" w:rsidRDefault="00D3635C">
      <w:pPr>
        <w:pStyle w:val="a0"/>
        <w:ind w:leftChars="202" w:left="424" w:firstLine="425"/>
        <w:rPr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msg:"</w:t>
      </w:r>
      <w:r>
        <w:rPr>
          <w:rFonts w:ascii="宋体" w:hAnsi="宋体" w:hint="eastAsia"/>
          <w:color w:val="000000"/>
          <w:sz w:val="24"/>
          <w:szCs w:val="24"/>
        </w:rPr>
        <w:t>失败提示</w:t>
      </w:r>
      <w:r>
        <w:rPr>
          <w:rFonts w:ascii="宋体" w:hAnsi="宋体"/>
          <w:color w:val="000000"/>
          <w:sz w:val="24"/>
          <w:szCs w:val="24"/>
        </w:rPr>
        <w:t>"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3"/>
        <w:rPr>
          <w:highlight w:val="green"/>
        </w:rPr>
      </w:pPr>
      <w:r>
        <w:rPr>
          <w:rFonts w:hint="eastAsia"/>
          <w:highlight w:val="green"/>
        </w:rPr>
        <w:t>首页活动接口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请求地址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http://115.182.107.203:8088/ylkj-api</w:t>
      </w:r>
      <w:r>
        <w:rPr>
          <w:rFonts w:hint="eastAsia"/>
        </w:rPr>
        <w:t>/</w:t>
      </w:r>
      <w:r>
        <w:t>c/article/grid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typeCodes</w:t>
      </w:r>
      <w:r>
        <w:rPr>
          <w:rFonts w:hint="eastAsia"/>
          <w:sz w:val="24"/>
          <w:szCs w:val="24"/>
        </w:rPr>
        <w:t>:[</w:t>
      </w:r>
      <w:r>
        <w:rPr>
          <w:sz w:val="24"/>
          <w:szCs w:val="24"/>
        </w:rPr>
        <w:t xml:space="preserve"> "activity"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活动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limit:4 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条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成功：</w:t>
      </w:r>
      <w:r>
        <w:rPr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"totalCount": 6,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"ext": "null",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"data": [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"attr": 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"activityStatus": "</w:t>
      </w:r>
      <w:r>
        <w:rPr>
          <w:rFonts w:hint="eastAsia"/>
          <w:sz w:val="24"/>
          <w:szCs w:val="24"/>
        </w:rPr>
        <w:t>已结束</w:t>
      </w:r>
      <w:r>
        <w:rPr>
          <w:rFonts w:hint="eastAsia"/>
          <w:sz w:val="24"/>
          <w:szCs w:val="24"/>
        </w:rPr>
        <w:t>"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},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"author":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"createTime": 1486294884000,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"id": "5bddd1d502f143e284374aa9ba3fa857",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"intro": "</w:t>
      </w:r>
      <w:r>
        <w:rPr>
          <w:rFonts w:hint="eastAsia"/>
          <w:sz w:val="24"/>
          <w:szCs w:val="24"/>
        </w:rPr>
        <w:t>大唐网络</w:t>
      </w:r>
      <w:r>
        <w:rPr>
          <w:rFonts w:hint="eastAsia"/>
          <w:sz w:val="24"/>
          <w:szCs w:val="24"/>
        </w:rPr>
        <w:t>369</w:t>
      </w:r>
      <w:r>
        <w:rPr>
          <w:rFonts w:hint="eastAsia"/>
          <w:sz w:val="24"/>
          <w:szCs w:val="24"/>
        </w:rPr>
        <w:t>云工厂北京总部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"largeImg":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"middleImg":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"publishTime": 1486294884000,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"smallImg": "http://www.datangnet.com.cn/datang_mgt/userfiles/bed1b81bd2af4c6cbd3950a9e30db49b/images/dtwl/activity/2016/10/2129445e840d1dfea8b1c55fae6d25c4.jpg",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"status": 2,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"subTitle": "2016-10-27",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"supportNum": 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"title": "1017</w:t>
      </w:r>
      <w:r>
        <w:rPr>
          <w:rFonts w:hint="eastAsia"/>
          <w:sz w:val="24"/>
          <w:szCs w:val="24"/>
        </w:rPr>
        <w:t>公社开了甜蜜趴，快来感受大自然的甜蜜！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"url": "/article/activity/6.html",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"viewNum": 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]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字段说明见【</w:t>
      </w:r>
      <w:r>
        <w:rPr>
          <w:rFonts w:hint="eastAsia"/>
          <w:sz w:val="24"/>
          <w:szCs w:val="24"/>
        </w:rPr>
        <w:t>2.1.5.</w:t>
      </w:r>
      <w:r>
        <w:rPr>
          <w:rFonts w:hint="eastAsia"/>
          <w:sz w:val="24"/>
          <w:szCs w:val="24"/>
        </w:rPr>
        <w:t>文章属性说明】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失败：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color w:val="000000"/>
          <w:sz w:val="27"/>
          <w:szCs w:val="27"/>
        </w:rPr>
        <w:tab/>
      </w:r>
      <w:r>
        <w:rPr>
          <w:rFonts w:ascii="宋体" w:hAnsi="宋体"/>
          <w:color w:val="000000"/>
          <w:sz w:val="24"/>
          <w:szCs w:val="24"/>
        </w:rPr>
        <w:t>status:-1,</w:t>
      </w:r>
    </w:p>
    <w:p w:rsidR="002D2B70" w:rsidRDefault="00D3635C">
      <w:pPr>
        <w:pStyle w:val="a0"/>
        <w:ind w:leftChars="202" w:left="424" w:firstLine="425"/>
        <w:rPr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msg:"</w:t>
      </w:r>
      <w:r>
        <w:rPr>
          <w:rFonts w:ascii="宋体" w:hAnsi="宋体" w:hint="eastAsia"/>
          <w:color w:val="000000"/>
          <w:sz w:val="24"/>
          <w:szCs w:val="24"/>
        </w:rPr>
        <w:t>失败提示</w:t>
      </w:r>
      <w:r>
        <w:rPr>
          <w:rFonts w:ascii="宋体" w:hAnsi="宋体"/>
          <w:color w:val="000000"/>
          <w:sz w:val="24"/>
          <w:szCs w:val="24"/>
        </w:rPr>
        <w:t>"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3"/>
        <w:rPr>
          <w:highlight w:val="green"/>
        </w:rPr>
      </w:pPr>
      <w:r>
        <w:rPr>
          <w:rFonts w:hint="eastAsia"/>
          <w:highlight w:val="green"/>
        </w:rPr>
        <w:t>资讯二级页接口</w:t>
      </w: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公司资讯：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请求地址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http://115.182.107.203:8088/ylkj-api</w:t>
      </w:r>
      <w:r>
        <w:rPr>
          <w:rFonts w:hint="eastAsia"/>
        </w:rPr>
        <w:t>/</w:t>
      </w:r>
      <w:r>
        <w:t>c/article/grid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typeCodes</w:t>
      </w:r>
      <w:r>
        <w:rPr>
          <w:rFonts w:hint="eastAsia"/>
          <w:sz w:val="24"/>
          <w:szCs w:val="24"/>
        </w:rPr>
        <w:t>:[</w:t>
      </w:r>
      <w:r>
        <w:rPr>
          <w:sz w:val="24"/>
          <w:szCs w:val="24"/>
        </w:rPr>
        <w:t xml:space="preserve"> "information"</w:t>
      </w:r>
      <w:r>
        <w:rPr>
          <w:rFonts w:hint="eastAsia"/>
          <w:sz w:val="24"/>
          <w:szCs w:val="24"/>
        </w:rPr>
        <w:t>],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limit:2000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媒体报道：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请求地址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http://115.182.107.203:8088/ylkj-api</w:t>
      </w:r>
      <w:r>
        <w:rPr>
          <w:rFonts w:hint="eastAsia"/>
        </w:rPr>
        <w:t>/</w:t>
      </w:r>
      <w:r>
        <w:t>c/article/grid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typeCodes</w:t>
      </w:r>
      <w:r>
        <w:rPr>
          <w:rFonts w:hint="eastAsia"/>
          <w:sz w:val="24"/>
          <w:szCs w:val="24"/>
        </w:rPr>
        <w:t>:[</w:t>
      </w:r>
      <w:r>
        <w:rPr>
          <w:sz w:val="24"/>
          <w:szCs w:val="24"/>
        </w:rPr>
        <w:t xml:space="preserve"> "mediaReport"</w:t>
      </w:r>
      <w:r>
        <w:rPr>
          <w:rFonts w:hint="eastAsia"/>
          <w:sz w:val="24"/>
          <w:szCs w:val="24"/>
        </w:rPr>
        <w:t>],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limit:2000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成功：</w:t>
      </w:r>
      <w:r>
        <w:rPr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"totalCount": 6,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"ext": "null",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"data": [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"author":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"createTime": 1486216332000,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"id": "4bde7991301c415fa2ff0f449a6f8b39",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"intro": "</w:t>
      </w:r>
      <w:r>
        <w:rPr>
          <w:rFonts w:hint="eastAsia"/>
          <w:sz w:val="24"/>
          <w:szCs w:val="24"/>
        </w:rPr>
        <w:t>年会精彩集锦，请点击查看！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"largeImg":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"middleImg":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"publishTime": 1486218803000,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"smallImg": "/static/images/datangnet/article/game.jpg",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"status": 2,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"subTitle":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"supportNum": 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"title": "</w:t>
      </w:r>
      <w:r>
        <w:rPr>
          <w:rFonts w:hint="eastAsia"/>
          <w:sz w:val="24"/>
          <w:szCs w:val="24"/>
        </w:rPr>
        <w:t>大唐网络年会精彩瞬间！油菜花年年有，今年特别多！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"url": "/article/information/2.html",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"viewNum": 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]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字段说明见【</w:t>
      </w:r>
      <w:r>
        <w:rPr>
          <w:rFonts w:hint="eastAsia"/>
          <w:sz w:val="24"/>
          <w:szCs w:val="24"/>
        </w:rPr>
        <w:t>2.1.5.</w:t>
      </w:r>
      <w:r>
        <w:rPr>
          <w:rFonts w:hint="eastAsia"/>
          <w:sz w:val="24"/>
          <w:szCs w:val="24"/>
        </w:rPr>
        <w:t>文章属性说明】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失败：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color w:val="000000"/>
          <w:sz w:val="27"/>
          <w:szCs w:val="27"/>
        </w:rPr>
        <w:tab/>
      </w:r>
      <w:r>
        <w:rPr>
          <w:rFonts w:ascii="宋体" w:hAnsi="宋体"/>
          <w:color w:val="000000"/>
          <w:sz w:val="24"/>
          <w:szCs w:val="24"/>
        </w:rPr>
        <w:t>status:-1,</w:t>
      </w:r>
    </w:p>
    <w:p w:rsidR="002D2B70" w:rsidRDefault="00D3635C">
      <w:pPr>
        <w:pStyle w:val="a0"/>
        <w:ind w:leftChars="202" w:left="424" w:firstLine="425"/>
        <w:rPr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msg:"</w:t>
      </w:r>
      <w:r>
        <w:rPr>
          <w:rFonts w:ascii="宋体" w:hAnsi="宋体" w:hint="eastAsia"/>
          <w:color w:val="000000"/>
          <w:sz w:val="24"/>
          <w:szCs w:val="24"/>
        </w:rPr>
        <w:t>失败提示</w:t>
      </w:r>
      <w:r>
        <w:rPr>
          <w:rFonts w:ascii="宋体" w:hAnsi="宋体"/>
          <w:color w:val="000000"/>
          <w:sz w:val="24"/>
          <w:szCs w:val="24"/>
        </w:rPr>
        <w:t>"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3"/>
        <w:rPr>
          <w:highlight w:val="green"/>
        </w:rPr>
      </w:pPr>
      <w:r>
        <w:rPr>
          <w:rFonts w:hint="eastAsia"/>
          <w:highlight w:val="green"/>
        </w:rPr>
        <w:t>项目二级页接口</w:t>
      </w: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互联网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民生：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请求地址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http://115.182.107.203:8088/ylkj-api</w:t>
      </w:r>
      <w:r>
        <w:rPr>
          <w:rFonts w:hint="eastAsia"/>
        </w:rPr>
        <w:t>/</w:t>
      </w:r>
      <w:r>
        <w:t>c/article/grid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typeCodes</w:t>
      </w:r>
      <w:r>
        <w:rPr>
          <w:rFonts w:hint="eastAsia"/>
          <w:sz w:val="24"/>
          <w:szCs w:val="24"/>
        </w:rPr>
        <w:t>:[</w:t>
      </w:r>
      <w:r>
        <w:rPr>
          <w:sz w:val="24"/>
          <w:szCs w:val="24"/>
        </w:rPr>
        <w:t xml:space="preserve"> "hlwms"</w:t>
      </w:r>
      <w:r>
        <w:rPr>
          <w:rFonts w:hint="eastAsia"/>
          <w:sz w:val="24"/>
          <w:szCs w:val="24"/>
        </w:rPr>
        <w:t>],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limit:2000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互联网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产业：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请求地址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http://115.182.107.203:8088/ylkj-api</w:t>
      </w:r>
      <w:r>
        <w:rPr>
          <w:rFonts w:hint="eastAsia"/>
        </w:rPr>
        <w:t>/</w:t>
      </w:r>
      <w:r>
        <w:t>c/article/grid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typeCodes</w:t>
      </w:r>
      <w:r>
        <w:rPr>
          <w:rFonts w:hint="eastAsia"/>
          <w:sz w:val="24"/>
          <w:szCs w:val="24"/>
        </w:rPr>
        <w:t>:[</w:t>
      </w:r>
      <w:r>
        <w:rPr>
          <w:sz w:val="24"/>
          <w:szCs w:val="24"/>
        </w:rPr>
        <w:t xml:space="preserve"> "hlwcy"</w:t>
      </w:r>
      <w:r>
        <w:rPr>
          <w:rFonts w:hint="eastAsia"/>
          <w:sz w:val="24"/>
          <w:szCs w:val="24"/>
        </w:rPr>
        <w:t>],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limit:2000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成功：</w:t>
      </w:r>
      <w:r>
        <w:rPr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"totalCount": 3,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"ext": "null",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"data": [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"author":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"createTime": 1486270324000,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"id": "1465f53a11f840eaa247de507eb042eb",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"intro": "</w:t>
      </w:r>
      <w:r>
        <w:rPr>
          <w:rFonts w:hint="eastAsia"/>
          <w:sz w:val="24"/>
          <w:szCs w:val="24"/>
        </w:rPr>
        <w:t>“社区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号”是大唐网络</w:t>
      </w:r>
      <w:r>
        <w:rPr>
          <w:rFonts w:hint="eastAsia"/>
          <w:sz w:val="24"/>
          <w:szCs w:val="24"/>
        </w:rPr>
        <w:t>369</w:t>
      </w:r>
      <w:r>
        <w:rPr>
          <w:rFonts w:hint="eastAsia"/>
          <w:sz w:val="24"/>
          <w:szCs w:val="24"/>
        </w:rPr>
        <w:t>云工厂大连孵化基地首个入孵并完成试运行的项目。项目成立之初，便与大连市政府紧密合作，是一款以“互联网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民生”为理念的新型、高效、实用的社区服务产品。“社区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号”通过与政府后台打通，能够为居民提供政务、物业、生活等相关的社区便民服务，切实解决了居民生活问题。同时，通过平台还能够参加丰富多样的青少年社会实践活动，对培养青少年的家庭意识、社会责任感方面起到积极</w:t>
      </w:r>
      <w:r>
        <w:rPr>
          <w:rFonts w:hint="eastAsia"/>
          <w:sz w:val="24"/>
          <w:szCs w:val="24"/>
        </w:rPr>
        <w:t>、健康的促进作用。</w:t>
      </w:r>
      <w:r>
        <w:rPr>
          <w:rFonts w:hint="eastAsia"/>
          <w:sz w:val="24"/>
          <w:szCs w:val="24"/>
        </w:rPr>
        <w:t>\r\n</w:t>
      </w:r>
      <w:r>
        <w:rPr>
          <w:rFonts w:hint="eastAsia"/>
          <w:sz w:val="24"/>
          <w:szCs w:val="24"/>
        </w:rPr>
        <w:t>该项目落户大唐网络</w:t>
      </w:r>
      <w:r>
        <w:rPr>
          <w:rFonts w:hint="eastAsia"/>
          <w:sz w:val="24"/>
          <w:szCs w:val="24"/>
        </w:rPr>
        <w:t>369</w:t>
      </w:r>
      <w:r>
        <w:rPr>
          <w:rFonts w:hint="eastAsia"/>
          <w:sz w:val="24"/>
          <w:szCs w:val="24"/>
        </w:rPr>
        <w:t>云工厂大连基地。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"largeImg":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"middleImg": "/static/images/datangnet/project/2-2.jpg",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"smallImg": "/static/images/datangnet/article/shequ.png",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"status": 1,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"subTitle": "</w:t>
      </w:r>
      <w:r>
        <w:rPr>
          <w:rFonts w:hint="eastAsia"/>
          <w:sz w:val="24"/>
          <w:szCs w:val="24"/>
        </w:rPr>
        <w:t>唐信互联网科技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大连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有限公司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"supportN</w:t>
      </w:r>
      <w:r>
        <w:rPr>
          <w:sz w:val="24"/>
          <w:szCs w:val="24"/>
        </w:rPr>
        <w:t>um": 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"title": "</w:t>
      </w:r>
      <w:r>
        <w:rPr>
          <w:rFonts w:hint="eastAsia"/>
          <w:sz w:val="24"/>
          <w:szCs w:val="24"/>
        </w:rPr>
        <w:t>社区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"url": "/article/hlwms/3.html",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"viewNum": 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]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字段说明见【</w:t>
      </w:r>
      <w:r>
        <w:rPr>
          <w:rFonts w:hint="eastAsia"/>
          <w:sz w:val="24"/>
          <w:szCs w:val="24"/>
        </w:rPr>
        <w:t>2.1.5.</w:t>
      </w:r>
      <w:r>
        <w:rPr>
          <w:rFonts w:hint="eastAsia"/>
          <w:sz w:val="24"/>
          <w:szCs w:val="24"/>
        </w:rPr>
        <w:t>文章属性说明】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失败：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color w:val="000000"/>
          <w:sz w:val="27"/>
          <w:szCs w:val="27"/>
        </w:rPr>
        <w:tab/>
      </w:r>
      <w:r>
        <w:rPr>
          <w:rFonts w:ascii="宋体" w:hAnsi="宋体"/>
          <w:color w:val="000000"/>
          <w:sz w:val="24"/>
          <w:szCs w:val="24"/>
        </w:rPr>
        <w:t>status:-1,</w:t>
      </w:r>
    </w:p>
    <w:p w:rsidR="002D2B70" w:rsidRDefault="00D3635C">
      <w:pPr>
        <w:pStyle w:val="a0"/>
        <w:ind w:leftChars="202" w:left="424" w:firstLine="425"/>
        <w:rPr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msg:"</w:t>
      </w:r>
      <w:r>
        <w:rPr>
          <w:rFonts w:ascii="宋体" w:hAnsi="宋体" w:hint="eastAsia"/>
          <w:color w:val="000000"/>
          <w:sz w:val="24"/>
          <w:szCs w:val="24"/>
        </w:rPr>
        <w:t>失败提示</w:t>
      </w:r>
      <w:r>
        <w:rPr>
          <w:rFonts w:ascii="宋体" w:hAnsi="宋体"/>
          <w:color w:val="000000"/>
          <w:sz w:val="24"/>
          <w:szCs w:val="24"/>
        </w:rPr>
        <w:t>"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3"/>
        <w:rPr>
          <w:highlight w:val="green"/>
        </w:rPr>
      </w:pPr>
      <w:r>
        <w:rPr>
          <w:rFonts w:hint="eastAsia"/>
          <w:highlight w:val="green"/>
        </w:rPr>
        <w:t>活动二级页接口</w:t>
      </w: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互联网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民生：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请求地址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http://115.182.107.203:8088/ylkj-api</w:t>
      </w:r>
      <w:r>
        <w:rPr>
          <w:rFonts w:hint="eastAsia"/>
        </w:rPr>
        <w:t>/</w:t>
      </w:r>
      <w:r>
        <w:t>c/article/grid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typeCodes</w:t>
      </w:r>
      <w:r>
        <w:rPr>
          <w:rFonts w:hint="eastAsia"/>
          <w:sz w:val="24"/>
          <w:szCs w:val="24"/>
        </w:rPr>
        <w:t>:[</w:t>
      </w:r>
      <w:r>
        <w:rPr>
          <w:sz w:val="24"/>
          <w:szCs w:val="24"/>
        </w:rPr>
        <w:t xml:space="preserve"> "activity"</w:t>
      </w:r>
      <w:r>
        <w:rPr>
          <w:rFonts w:hint="eastAsia"/>
          <w:sz w:val="24"/>
          <w:szCs w:val="24"/>
        </w:rPr>
        <w:t>],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limit:2000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成功：</w:t>
      </w:r>
      <w:r>
        <w:rPr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"totalCount": 6,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"ext": "null",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"data": [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"attr": 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"activityStatus": "</w:t>
      </w:r>
      <w:r>
        <w:rPr>
          <w:rFonts w:hint="eastAsia"/>
          <w:sz w:val="24"/>
          <w:szCs w:val="24"/>
        </w:rPr>
        <w:t>已结束</w:t>
      </w:r>
      <w:r>
        <w:rPr>
          <w:rFonts w:hint="eastAsia"/>
          <w:sz w:val="24"/>
          <w:szCs w:val="24"/>
        </w:rPr>
        <w:t>"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},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"author":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"createTime": 1486294884000,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"id": "5bddd1d502f143e284374aa9ba3fa857",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"intro": "</w:t>
      </w:r>
      <w:r>
        <w:rPr>
          <w:rFonts w:hint="eastAsia"/>
          <w:sz w:val="24"/>
          <w:szCs w:val="24"/>
        </w:rPr>
        <w:t>大唐网络</w:t>
      </w:r>
      <w:r>
        <w:rPr>
          <w:rFonts w:hint="eastAsia"/>
          <w:sz w:val="24"/>
          <w:szCs w:val="24"/>
        </w:rPr>
        <w:t>369</w:t>
      </w:r>
      <w:r>
        <w:rPr>
          <w:rFonts w:hint="eastAsia"/>
          <w:sz w:val="24"/>
          <w:szCs w:val="24"/>
        </w:rPr>
        <w:t>云工厂北京总部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"largeImg":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"middleImg":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"publishTime": 1486294884000,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"smallImg": "http://www.datangnet.com.cn/datang_mgt/userfiles/bed1b81bd2af4c6cbd3950a9e30db49b/images/dtwl/activity/2016/10/2129445e840d1dfea8b1c55fae6d25c4.jpg",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"status": 2,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"subTitle": "2016-10-27",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"supportNum": 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"title"</w:t>
      </w:r>
      <w:r>
        <w:rPr>
          <w:rFonts w:hint="eastAsia"/>
          <w:sz w:val="24"/>
          <w:szCs w:val="24"/>
        </w:rPr>
        <w:t>: "1017</w:t>
      </w:r>
      <w:r>
        <w:rPr>
          <w:rFonts w:hint="eastAsia"/>
          <w:sz w:val="24"/>
          <w:szCs w:val="24"/>
        </w:rPr>
        <w:t>公社开了甜蜜趴，快来感受大自然的甜蜜！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"url": "/article/activity/6.html",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"viewNum": 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]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字段说明见【</w:t>
      </w:r>
      <w:r>
        <w:rPr>
          <w:rFonts w:hint="eastAsia"/>
          <w:sz w:val="24"/>
          <w:szCs w:val="24"/>
        </w:rPr>
        <w:t>2.1.5.</w:t>
      </w:r>
      <w:r>
        <w:rPr>
          <w:rFonts w:hint="eastAsia"/>
          <w:sz w:val="24"/>
          <w:szCs w:val="24"/>
        </w:rPr>
        <w:t>文章属性说明】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失败：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color w:val="000000"/>
          <w:sz w:val="27"/>
          <w:szCs w:val="27"/>
        </w:rPr>
        <w:tab/>
      </w:r>
      <w:r>
        <w:rPr>
          <w:rFonts w:ascii="宋体" w:hAnsi="宋体"/>
          <w:color w:val="000000"/>
          <w:sz w:val="24"/>
          <w:szCs w:val="24"/>
        </w:rPr>
        <w:t>status:-1,</w:t>
      </w:r>
    </w:p>
    <w:p w:rsidR="002D2B70" w:rsidRDefault="00D3635C">
      <w:pPr>
        <w:pStyle w:val="a0"/>
        <w:ind w:leftChars="202" w:left="424" w:firstLine="425"/>
        <w:rPr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msg:"</w:t>
      </w:r>
      <w:r>
        <w:rPr>
          <w:rFonts w:ascii="宋体" w:hAnsi="宋体" w:hint="eastAsia"/>
          <w:color w:val="000000"/>
          <w:sz w:val="24"/>
          <w:szCs w:val="24"/>
        </w:rPr>
        <w:t>失败提示</w:t>
      </w:r>
      <w:r>
        <w:rPr>
          <w:rFonts w:ascii="宋体" w:hAnsi="宋体"/>
          <w:color w:val="000000"/>
          <w:sz w:val="24"/>
          <w:szCs w:val="24"/>
        </w:rPr>
        <w:t>"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1759A">
      <w:pPr>
        <w:pStyle w:val="3"/>
        <w:rPr>
          <w:highlight w:val="green"/>
        </w:rPr>
      </w:pPr>
      <w:r>
        <w:rPr>
          <w:rFonts w:hint="eastAsia"/>
          <w:highlight w:val="green"/>
        </w:rPr>
        <w:t>创业服务二</w:t>
      </w:r>
      <w:bookmarkStart w:id="3" w:name="_GoBack"/>
      <w:bookmarkEnd w:id="3"/>
      <w:r w:rsidR="00D3635C">
        <w:rPr>
          <w:rFonts w:hint="eastAsia"/>
          <w:highlight w:val="green"/>
        </w:rPr>
        <w:t>级页接口</w:t>
      </w: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互联网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民生：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请求地址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http://115.182.107.203:8088/ylkj-api</w:t>
      </w:r>
      <w:r>
        <w:rPr>
          <w:rFonts w:hint="eastAsia"/>
        </w:rPr>
        <w:t>/</w:t>
      </w:r>
      <w:r>
        <w:t>c/article/grid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typeCodes</w:t>
      </w:r>
      <w:r>
        <w:rPr>
          <w:rFonts w:hint="eastAsia"/>
          <w:sz w:val="24"/>
          <w:szCs w:val="24"/>
        </w:rPr>
        <w:t>:[</w:t>
      </w:r>
      <w:r>
        <w:rPr>
          <w:sz w:val="24"/>
          <w:szCs w:val="24"/>
        </w:rPr>
        <w:t xml:space="preserve"> "cyfw"</w:t>
      </w:r>
      <w:r>
        <w:rPr>
          <w:rFonts w:hint="eastAsia"/>
          <w:sz w:val="24"/>
          <w:szCs w:val="24"/>
        </w:rPr>
        <w:t>],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limit:2000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2D2B70" w:rsidRDefault="002D2B70">
      <w:pPr>
        <w:pStyle w:val="a0"/>
      </w:pPr>
    </w:p>
    <w:p w:rsidR="002D2B70" w:rsidRDefault="00D3635C">
      <w:pPr>
        <w:pStyle w:val="a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成功：</w:t>
      </w:r>
      <w:r>
        <w:rPr>
          <w:sz w:val="24"/>
          <w:szCs w:val="24"/>
        </w:rPr>
        <w:t>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"totalCount": 7,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"ext": "null",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"data": [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"author":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"createTime": 1486293159000,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"id": "7530e64393bc486f8ebab1f1f1b4009b",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"intro":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"largeImg":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"middleImg": "",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"publishTime": 1486293159000,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"smallImg": "http://www.datangnet.com.cn/datang_mgt/userfiles/1/_thumbs/images/cms/article/2016/09/service_07.jpg",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"status": 2,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"subTitle": "</w:t>
      </w:r>
      <w:r>
        <w:rPr>
          <w:rFonts w:hint="eastAsia"/>
          <w:sz w:val="24"/>
          <w:szCs w:val="24"/>
        </w:rPr>
        <w:t>政策培训、管理培训、双创实践培训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"supportNum"</w:t>
      </w:r>
      <w:r>
        <w:rPr>
          <w:sz w:val="24"/>
          <w:szCs w:val="24"/>
        </w:rPr>
        <w:t>: 0,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"title": "</w:t>
      </w:r>
      <w:r>
        <w:rPr>
          <w:rFonts w:hint="eastAsia"/>
          <w:sz w:val="24"/>
          <w:szCs w:val="24"/>
        </w:rPr>
        <w:t>各种培训服务</w:t>
      </w:r>
      <w:r>
        <w:rPr>
          <w:rFonts w:hint="eastAsia"/>
          <w:sz w:val="24"/>
          <w:szCs w:val="24"/>
        </w:rPr>
        <w:t>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"url": "/article/cyfw/8.html",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  "viewNum": 0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  ]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字段说明见【</w:t>
      </w:r>
      <w:r>
        <w:rPr>
          <w:rFonts w:hint="eastAsia"/>
          <w:sz w:val="24"/>
          <w:szCs w:val="24"/>
        </w:rPr>
        <w:t>2.1.5.</w:t>
      </w:r>
      <w:r>
        <w:rPr>
          <w:rFonts w:hint="eastAsia"/>
          <w:sz w:val="24"/>
          <w:szCs w:val="24"/>
        </w:rPr>
        <w:t>文章属性说明】</w:t>
      </w:r>
    </w:p>
    <w:p w:rsidR="002D2B70" w:rsidRDefault="002D2B70">
      <w:pPr>
        <w:pStyle w:val="a0"/>
        <w:rPr>
          <w:sz w:val="24"/>
          <w:szCs w:val="24"/>
        </w:rPr>
      </w:pP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失败：</w:t>
      </w:r>
      <w:r>
        <w:rPr>
          <w:rFonts w:hint="eastAsia"/>
          <w:sz w:val="24"/>
          <w:szCs w:val="24"/>
        </w:rPr>
        <w:t>{</w:t>
      </w:r>
    </w:p>
    <w:p w:rsidR="002D2B70" w:rsidRDefault="00D3635C">
      <w:pPr>
        <w:pStyle w:val="a0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color w:val="000000"/>
          <w:sz w:val="27"/>
          <w:szCs w:val="27"/>
        </w:rPr>
        <w:tab/>
      </w:r>
      <w:r>
        <w:rPr>
          <w:rFonts w:ascii="宋体" w:hAnsi="宋体"/>
          <w:color w:val="000000"/>
          <w:sz w:val="24"/>
          <w:szCs w:val="24"/>
        </w:rPr>
        <w:t>status:-1,</w:t>
      </w:r>
    </w:p>
    <w:p w:rsidR="002D2B70" w:rsidRDefault="00D3635C">
      <w:pPr>
        <w:pStyle w:val="a0"/>
        <w:ind w:leftChars="202" w:left="424" w:firstLine="425"/>
        <w:rPr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msg:"</w:t>
      </w:r>
      <w:r>
        <w:rPr>
          <w:rFonts w:ascii="宋体" w:hAnsi="宋体" w:hint="eastAsia"/>
          <w:color w:val="000000"/>
          <w:sz w:val="24"/>
          <w:szCs w:val="24"/>
        </w:rPr>
        <w:t>失败提示</w:t>
      </w:r>
      <w:r>
        <w:rPr>
          <w:rFonts w:ascii="宋体" w:hAnsi="宋体"/>
          <w:color w:val="000000"/>
          <w:sz w:val="24"/>
          <w:szCs w:val="24"/>
        </w:rPr>
        <w:t>"</w:t>
      </w:r>
    </w:p>
    <w:p w:rsidR="002D2B70" w:rsidRDefault="00D363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bookmarkEnd w:id="1"/>
    <w:p w:rsidR="002D2B70" w:rsidRDefault="002D2B70">
      <w:pPr>
        <w:pStyle w:val="a0"/>
      </w:pPr>
    </w:p>
    <w:sectPr w:rsidR="002D2B70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35C" w:rsidRDefault="00D3635C">
      <w:r>
        <w:separator/>
      </w:r>
    </w:p>
  </w:endnote>
  <w:endnote w:type="continuationSeparator" w:id="0">
    <w:p w:rsidR="00D3635C" w:rsidRDefault="00D3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B70" w:rsidRDefault="00D3635C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0</w:t>
    </w:r>
    <w:r>
      <w:rPr>
        <w:rStyle w:val="ab"/>
      </w:rPr>
      <w:fldChar w:fldCharType="end"/>
    </w:r>
  </w:p>
  <w:p w:rsidR="002D2B70" w:rsidRDefault="002D2B7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B70" w:rsidRDefault="00D3635C">
    <w:pPr>
      <w:pStyle w:val="a8"/>
      <w:pBdr>
        <w:top w:val="single" w:sz="4" w:space="1" w:color="auto"/>
      </w:pBdr>
      <w:wordWrap w:val="0"/>
      <w:ind w:right="360"/>
      <w:jc w:val="right"/>
    </w:pPr>
    <w:r>
      <w:rPr>
        <w:rFonts w:hint="eastAsia"/>
      </w:rPr>
      <w:t>大唐网络版权所有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35C" w:rsidRDefault="00D3635C">
      <w:r>
        <w:separator/>
      </w:r>
    </w:p>
  </w:footnote>
  <w:footnote w:type="continuationSeparator" w:id="0">
    <w:p w:rsidR="00D3635C" w:rsidRDefault="00D3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B70" w:rsidRDefault="00D3635C">
    <w:pPr>
      <w:pStyle w:val="a9"/>
    </w:pPr>
    <w:r>
      <w:rPr>
        <w:rFonts w:hint="eastAsia"/>
      </w:rPr>
      <w:t>大唐网络官网</w:t>
    </w:r>
    <w:r>
      <w:rPr>
        <w:rFonts w:hint="eastAsia"/>
      </w:rPr>
      <w:t>CMS</w:t>
    </w:r>
    <w:r>
      <w:rPr>
        <w:rFonts w:hint="eastAsia"/>
      </w:rPr>
      <w:t>系统接口说明书第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4</w:t>
    </w:r>
    <w:r>
      <w:rPr>
        <w:rStyle w:val="ab"/>
      </w:rP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>
      <w:rPr>
        <w:rStyle w:val="ab"/>
      </w:rPr>
      <w:t>15</w:t>
    </w:r>
    <w:r>
      <w:rPr>
        <w:rStyle w:val="ab"/>
      </w:rPr>
      <w:fldChar w:fldCharType="end"/>
    </w:r>
    <w:r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86431"/>
    <w:multiLevelType w:val="multilevel"/>
    <w:tmpl w:val="30F86431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nothing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attachedTemplate r:id="rId1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D10E47"/>
    <w:rsid w:val="00000BEB"/>
    <w:rsid w:val="000010DA"/>
    <w:rsid w:val="0000199D"/>
    <w:rsid w:val="0000217D"/>
    <w:rsid w:val="00006573"/>
    <w:rsid w:val="000074CD"/>
    <w:rsid w:val="0000793A"/>
    <w:rsid w:val="00007CF5"/>
    <w:rsid w:val="00011353"/>
    <w:rsid w:val="00011799"/>
    <w:rsid w:val="00012222"/>
    <w:rsid w:val="00013C8E"/>
    <w:rsid w:val="00014C84"/>
    <w:rsid w:val="0001566B"/>
    <w:rsid w:val="00015BB1"/>
    <w:rsid w:val="00016061"/>
    <w:rsid w:val="0002070E"/>
    <w:rsid w:val="000212E4"/>
    <w:rsid w:val="000235F1"/>
    <w:rsid w:val="00023815"/>
    <w:rsid w:val="00023992"/>
    <w:rsid w:val="00025576"/>
    <w:rsid w:val="000259D7"/>
    <w:rsid w:val="00025C6D"/>
    <w:rsid w:val="00025D87"/>
    <w:rsid w:val="00025E3E"/>
    <w:rsid w:val="00027715"/>
    <w:rsid w:val="00030C3C"/>
    <w:rsid w:val="000312FF"/>
    <w:rsid w:val="00031C23"/>
    <w:rsid w:val="000322D2"/>
    <w:rsid w:val="00033079"/>
    <w:rsid w:val="0003340C"/>
    <w:rsid w:val="00034229"/>
    <w:rsid w:val="000344B7"/>
    <w:rsid w:val="00034F99"/>
    <w:rsid w:val="00035283"/>
    <w:rsid w:val="000361D9"/>
    <w:rsid w:val="00036EEA"/>
    <w:rsid w:val="00037E0A"/>
    <w:rsid w:val="00041DBA"/>
    <w:rsid w:val="0004250A"/>
    <w:rsid w:val="00042B11"/>
    <w:rsid w:val="00042FEE"/>
    <w:rsid w:val="00043590"/>
    <w:rsid w:val="000444DD"/>
    <w:rsid w:val="00045671"/>
    <w:rsid w:val="00045934"/>
    <w:rsid w:val="0004593B"/>
    <w:rsid w:val="00045A24"/>
    <w:rsid w:val="000464A0"/>
    <w:rsid w:val="00046FD5"/>
    <w:rsid w:val="000470D6"/>
    <w:rsid w:val="000471C8"/>
    <w:rsid w:val="0005059E"/>
    <w:rsid w:val="00051156"/>
    <w:rsid w:val="00051D4B"/>
    <w:rsid w:val="00051DBC"/>
    <w:rsid w:val="00053603"/>
    <w:rsid w:val="00053B77"/>
    <w:rsid w:val="00053DEF"/>
    <w:rsid w:val="00055533"/>
    <w:rsid w:val="000555B8"/>
    <w:rsid w:val="000560D9"/>
    <w:rsid w:val="00056302"/>
    <w:rsid w:val="00057226"/>
    <w:rsid w:val="00057457"/>
    <w:rsid w:val="00057469"/>
    <w:rsid w:val="00057A6F"/>
    <w:rsid w:val="000614B1"/>
    <w:rsid w:val="000618AB"/>
    <w:rsid w:val="000619A2"/>
    <w:rsid w:val="00062150"/>
    <w:rsid w:val="00062B0E"/>
    <w:rsid w:val="00062D4C"/>
    <w:rsid w:val="00063062"/>
    <w:rsid w:val="00063421"/>
    <w:rsid w:val="00065559"/>
    <w:rsid w:val="00065EBE"/>
    <w:rsid w:val="0006623D"/>
    <w:rsid w:val="00070AEB"/>
    <w:rsid w:val="00071E29"/>
    <w:rsid w:val="00072101"/>
    <w:rsid w:val="00072109"/>
    <w:rsid w:val="00072568"/>
    <w:rsid w:val="000725A6"/>
    <w:rsid w:val="00073E84"/>
    <w:rsid w:val="00074AC4"/>
    <w:rsid w:val="00075F1D"/>
    <w:rsid w:val="00076853"/>
    <w:rsid w:val="00076C82"/>
    <w:rsid w:val="00077BBC"/>
    <w:rsid w:val="00080B08"/>
    <w:rsid w:val="00080B88"/>
    <w:rsid w:val="00081177"/>
    <w:rsid w:val="000812D4"/>
    <w:rsid w:val="00081844"/>
    <w:rsid w:val="00082540"/>
    <w:rsid w:val="00083565"/>
    <w:rsid w:val="00084196"/>
    <w:rsid w:val="00084B65"/>
    <w:rsid w:val="00084D57"/>
    <w:rsid w:val="00084E91"/>
    <w:rsid w:val="00084F09"/>
    <w:rsid w:val="000856D0"/>
    <w:rsid w:val="0008661F"/>
    <w:rsid w:val="000866D6"/>
    <w:rsid w:val="00087507"/>
    <w:rsid w:val="00087981"/>
    <w:rsid w:val="00087EB3"/>
    <w:rsid w:val="00090DBC"/>
    <w:rsid w:val="0009194D"/>
    <w:rsid w:val="00091A33"/>
    <w:rsid w:val="0009356C"/>
    <w:rsid w:val="000942CA"/>
    <w:rsid w:val="00094658"/>
    <w:rsid w:val="00094A7F"/>
    <w:rsid w:val="00094EB7"/>
    <w:rsid w:val="0009599C"/>
    <w:rsid w:val="00095C03"/>
    <w:rsid w:val="00096F37"/>
    <w:rsid w:val="00097300"/>
    <w:rsid w:val="00097E71"/>
    <w:rsid w:val="00097FBD"/>
    <w:rsid w:val="000A020F"/>
    <w:rsid w:val="000A0702"/>
    <w:rsid w:val="000A0F40"/>
    <w:rsid w:val="000A0F96"/>
    <w:rsid w:val="000A12BB"/>
    <w:rsid w:val="000A14AC"/>
    <w:rsid w:val="000A18FC"/>
    <w:rsid w:val="000A1F2B"/>
    <w:rsid w:val="000A260C"/>
    <w:rsid w:val="000A30A3"/>
    <w:rsid w:val="000A35F3"/>
    <w:rsid w:val="000A3976"/>
    <w:rsid w:val="000A441D"/>
    <w:rsid w:val="000A53C0"/>
    <w:rsid w:val="000A54E9"/>
    <w:rsid w:val="000A670D"/>
    <w:rsid w:val="000A67BB"/>
    <w:rsid w:val="000A693E"/>
    <w:rsid w:val="000A6A1B"/>
    <w:rsid w:val="000A7354"/>
    <w:rsid w:val="000A73C8"/>
    <w:rsid w:val="000B0E33"/>
    <w:rsid w:val="000B1DD0"/>
    <w:rsid w:val="000B278A"/>
    <w:rsid w:val="000B360F"/>
    <w:rsid w:val="000B4688"/>
    <w:rsid w:val="000B46D7"/>
    <w:rsid w:val="000B4703"/>
    <w:rsid w:val="000B5A26"/>
    <w:rsid w:val="000B5BA7"/>
    <w:rsid w:val="000B5F14"/>
    <w:rsid w:val="000B5F84"/>
    <w:rsid w:val="000B62E8"/>
    <w:rsid w:val="000B6CEC"/>
    <w:rsid w:val="000B7564"/>
    <w:rsid w:val="000B799A"/>
    <w:rsid w:val="000B7A63"/>
    <w:rsid w:val="000B7AD5"/>
    <w:rsid w:val="000C0464"/>
    <w:rsid w:val="000C1027"/>
    <w:rsid w:val="000C1ED8"/>
    <w:rsid w:val="000C3D3D"/>
    <w:rsid w:val="000C3EAF"/>
    <w:rsid w:val="000C474A"/>
    <w:rsid w:val="000C485B"/>
    <w:rsid w:val="000C4CED"/>
    <w:rsid w:val="000C4CFF"/>
    <w:rsid w:val="000C53BB"/>
    <w:rsid w:val="000C58F8"/>
    <w:rsid w:val="000C5F25"/>
    <w:rsid w:val="000C6A53"/>
    <w:rsid w:val="000C6C07"/>
    <w:rsid w:val="000C75BB"/>
    <w:rsid w:val="000D04D2"/>
    <w:rsid w:val="000D0552"/>
    <w:rsid w:val="000D0AD6"/>
    <w:rsid w:val="000D114D"/>
    <w:rsid w:val="000D170F"/>
    <w:rsid w:val="000D2DE6"/>
    <w:rsid w:val="000D3426"/>
    <w:rsid w:val="000D3730"/>
    <w:rsid w:val="000D40E5"/>
    <w:rsid w:val="000D482A"/>
    <w:rsid w:val="000D4B79"/>
    <w:rsid w:val="000D5382"/>
    <w:rsid w:val="000D5414"/>
    <w:rsid w:val="000D63B7"/>
    <w:rsid w:val="000D653B"/>
    <w:rsid w:val="000D6543"/>
    <w:rsid w:val="000D69DE"/>
    <w:rsid w:val="000D750F"/>
    <w:rsid w:val="000E00EC"/>
    <w:rsid w:val="000E0B57"/>
    <w:rsid w:val="000E0E02"/>
    <w:rsid w:val="000E1161"/>
    <w:rsid w:val="000E13C5"/>
    <w:rsid w:val="000E175F"/>
    <w:rsid w:val="000E2F80"/>
    <w:rsid w:val="000E309B"/>
    <w:rsid w:val="000E30DD"/>
    <w:rsid w:val="000E68B2"/>
    <w:rsid w:val="000F01BB"/>
    <w:rsid w:val="000F076C"/>
    <w:rsid w:val="000F1124"/>
    <w:rsid w:val="000F1A92"/>
    <w:rsid w:val="000F1E53"/>
    <w:rsid w:val="000F3777"/>
    <w:rsid w:val="000F54BC"/>
    <w:rsid w:val="000F5CB0"/>
    <w:rsid w:val="000F5FE2"/>
    <w:rsid w:val="000F79C7"/>
    <w:rsid w:val="001000D2"/>
    <w:rsid w:val="0010079D"/>
    <w:rsid w:val="00102A58"/>
    <w:rsid w:val="001058C9"/>
    <w:rsid w:val="0010604C"/>
    <w:rsid w:val="00106B04"/>
    <w:rsid w:val="00106D82"/>
    <w:rsid w:val="00107AAB"/>
    <w:rsid w:val="00107B74"/>
    <w:rsid w:val="00107FEC"/>
    <w:rsid w:val="0011053F"/>
    <w:rsid w:val="00110E2C"/>
    <w:rsid w:val="00112738"/>
    <w:rsid w:val="001127FB"/>
    <w:rsid w:val="00112D61"/>
    <w:rsid w:val="00113261"/>
    <w:rsid w:val="00113507"/>
    <w:rsid w:val="0011370E"/>
    <w:rsid w:val="00113A14"/>
    <w:rsid w:val="00113AAE"/>
    <w:rsid w:val="00114223"/>
    <w:rsid w:val="00115672"/>
    <w:rsid w:val="001160D0"/>
    <w:rsid w:val="001166D1"/>
    <w:rsid w:val="0011731C"/>
    <w:rsid w:val="001179AA"/>
    <w:rsid w:val="001204D8"/>
    <w:rsid w:val="0012088C"/>
    <w:rsid w:val="00120935"/>
    <w:rsid w:val="00120C7A"/>
    <w:rsid w:val="00121B6D"/>
    <w:rsid w:val="00121E7D"/>
    <w:rsid w:val="0012476F"/>
    <w:rsid w:val="00125597"/>
    <w:rsid w:val="00125C72"/>
    <w:rsid w:val="00125D56"/>
    <w:rsid w:val="00126455"/>
    <w:rsid w:val="001267AB"/>
    <w:rsid w:val="0012689D"/>
    <w:rsid w:val="00131139"/>
    <w:rsid w:val="001322E5"/>
    <w:rsid w:val="001324DA"/>
    <w:rsid w:val="00132554"/>
    <w:rsid w:val="00132562"/>
    <w:rsid w:val="00132604"/>
    <w:rsid w:val="00132D14"/>
    <w:rsid w:val="00132E0D"/>
    <w:rsid w:val="00134E7E"/>
    <w:rsid w:val="0013530E"/>
    <w:rsid w:val="001354D1"/>
    <w:rsid w:val="00135D9E"/>
    <w:rsid w:val="001360C3"/>
    <w:rsid w:val="001365B1"/>
    <w:rsid w:val="00140C01"/>
    <w:rsid w:val="001414B6"/>
    <w:rsid w:val="0014201D"/>
    <w:rsid w:val="0014226E"/>
    <w:rsid w:val="00142762"/>
    <w:rsid w:val="0014296A"/>
    <w:rsid w:val="00142AD8"/>
    <w:rsid w:val="00143155"/>
    <w:rsid w:val="001431D1"/>
    <w:rsid w:val="00143B4A"/>
    <w:rsid w:val="001442EE"/>
    <w:rsid w:val="00145F0B"/>
    <w:rsid w:val="00146289"/>
    <w:rsid w:val="001464B6"/>
    <w:rsid w:val="001468F9"/>
    <w:rsid w:val="001472AA"/>
    <w:rsid w:val="00153DAD"/>
    <w:rsid w:val="00154ADC"/>
    <w:rsid w:val="00154D48"/>
    <w:rsid w:val="001550A5"/>
    <w:rsid w:val="00155280"/>
    <w:rsid w:val="001553EF"/>
    <w:rsid w:val="00155536"/>
    <w:rsid w:val="00160D4D"/>
    <w:rsid w:val="001629E1"/>
    <w:rsid w:val="001635AE"/>
    <w:rsid w:val="001643D7"/>
    <w:rsid w:val="00164570"/>
    <w:rsid w:val="00164CDF"/>
    <w:rsid w:val="0016508C"/>
    <w:rsid w:val="001676EB"/>
    <w:rsid w:val="00167E3D"/>
    <w:rsid w:val="001712BE"/>
    <w:rsid w:val="001714AA"/>
    <w:rsid w:val="00171A68"/>
    <w:rsid w:val="001753D5"/>
    <w:rsid w:val="001759B9"/>
    <w:rsid w:val="00176477"/>
    <w:rsid w:val="001775A6"/>
    <w:rsid w:val="00181E5D"/>
    <w:rsid w:val="00183209"/>
    <w:rsid w:val="00183525"/>
    <w:rsid w:val="00184485"/>
    <w:rsid w:val="001846D1"/>
    <w:rsid w:val="00184C02"/>
    <w:rsid w:val="001870A9"/>
    <w:rsid w:val="001870E7"/>
    <w:rsid w:val="0018776A"/>
    <w:rsid w:val="00187BD6"/>
    <w:rsid w:val="001907E9"/>
    <w:rsid w:val="0019115B"/>
    <w:rsid w:val="00191432"/>
    <w:rsid w:val="001914A1"/>
    <w:rsid w:val="00191F02"/>
    <w:rsid w:val="00192327"/>
    <w:rsid w:val="00192F1F"/>
    <w:rsid w:val="001953D1"/>
    <w:rsid w:val="0019560E"/>
    <w:rsid w:val="00195FF8"/>
    <w:rsid w:val="00196ADD"/>
    <w:rsid w:val="00196C04"/>
    <w:rsid w:val="00197071"/>
    <w:rsid w:val="001A09AE"/>
    <w:rsid w:val="001A160F"/>
    <w:rsid w:val="001A1AD8"/>
    <w:rsid w:val="001A2157"/>
    <w:rsid w:val="001A22E2"/>
    <w:rsid w:val="001A3814"/>
    <w:rsid w:val="001A39CC"/>
    <w:rsid w:val="001A5737"/>
    <w:rsid w:val="001A687A"/>
    <w:rsid w:val="001A705E"/>
    <w:rsid w:val="001A7B28"/>
    <w:rsid w:val="001B0106"/>
    <w:rsid w:val="001B0B29"/>
    <w:rsid w:val="001B0BAC"/>
    <w:rsid w:val="001B0D30"/>
    <w:rsid w:val="001B0FCE"/>
    <w:rsid w:val="001B2D95"/>
    <w:rsid w:val="001B2DF0"/>
    <w:rsid w:val="001B3406"/>
    <w:rsid w:val="001B3D7C"/>
    <w:rsid w:val="001B5141"/>
    <w:rsid w:val="001B7F9C"/>
    <w:rsid w:val="001C0B3E"/>
    <w:rsid w:val="001C1996"/>
    <w:rsid w:val="001C1E84"/>
    <w:rsid w:val="001C30EF"/>
    <w:rsid w:val="001C30FA"/>
    <w:rsid w:val="001C34E9"/>
    <w:rsid w:val="001C353F"/>
    <w:rsid w:val="001C4172"/>
    <w:rsid w:val="001C4562"/>
    <w:rsid w:val="001C4820"/>
    <w:rsid w:val="001C562E"/>
    <w:rsid w:val="001C5806"/>
    <w:rsid w:val="001C6927"/>
    <w:rsid w:val="001C6C7C"/>
    <w:rsid w:val="001C6EEF"/>
    <w:rsid w:val="001C7311"/>
    <w:rsid w:val="001C798A"/>
    <w:rsid w:val="001D0715"/>
    <w:rsid w:val="001D0A02"/>
    <w:rsid w:val="001D0D86"/>
    <w:rsid w:val="001D2B3B"/>
    <w:rsid w:val="001D2BC4"/>
    <w:rsid w:val="001D4736"/>
    <w:rsid w:val="001D495B"/>
    <w:rsid w:val="001D5052"/>
    <w:rsid w:val="001D585B"/>
    <w:rsid w:val="001D6C91"/>
    <w:rsid w:val="001D75B8"/>
    <w:rsid w:val="001E0714"/>
    <w:rsid w:val="001E0EF0"/>
    <w:rsid w:val="001E0F79"/>
    <w:rsid w:val="001E2239"/>
    <w:rsid w:val="001E27CB"/>
    <w:rsid w:val="001E2843"/>
    <w:rsid w:val="001E2BA2"/>
    <w:rsid w:val="001E2F51"/>
    <w:rsid w:val="001E2FFB"/>
    <w:rsid w:val="001E320A"/>
    <w:rsid w:val="001E37D6"/>
    <w:rsid w:val="001E4142"/>
    <w:rsid w:val="001E4F22"/>
    <w:rsid w:val="001E583F"/>
    <w:rsid w:val="001E59EB"/>
    <w:rsid w:val="001E6027"/>
    <w:rsid w:val="001E64A3"/>
    <w:rsid w:val="001E6B1A"/>
    <w:rsid w:val="001E701E"/>
    <w:rsid w:val="001E7A32"/>
    <w:rsid w:val="001F0BB6"/>
    <w:rsid w:val="001F12D3"/>
    <w:rsid w:val="001F152A"/>
    <w:rsid w:val="001F2672"/>
    <w:rsid w:val="001F335D"/>
    <w:rsid w:val="001F3F6A"/>
    <w:rsid w:val="001F4263"/>
    <w:rsid w:val="001F44C4"/>
    <w:rsid w:val="001F504E"/>
    <w:rsid w:val="001F5F21"/>
    <w:rsid w:val="001F69EF"/>
    <w:rsid w:val="001F6B1B"/>
    <w:rsid w:val="001F6CDE"/>
    <w:rsid w:val="001F6E27"/>
    <w:rsid w:val="001F7182"/>
    <w:rsid w:val="002000A6"/>
    <w:rsid w:val="0020115B"/>
    <w:rsid w:val="00203639"/>
    <w:rsid w:val="00203CA8"/>
    <w:rsid w:val="00204E91"/>
    <w:rsid w:val="00205162"/>
    <w:rsid w:val="00205ADC"/>
    <w:rsid w:val="0020642C"/>
    <w:rsid w:val="00207817"/>
    <w:rsid w:val="002112C0"/>
    <w:rsid w:val="0021168E"/>
    <w:rsid w:val="00212245"/>
    <w:rsid w:val="00212AEC"/>
    <w:rsid w:val="00213040"/>
    <w:rsid w:val="002137B7"/>
    <w:rsid w:val="002139B5"/>
    <w:rsid w:val="0021509D"/>
    <w:rsid w:val="0021677E"/>
    <w:rsid w:val="00217058"/>
    <w:rsid w:val="002204D3"/>
    <w:rsid w:val="00220F68"/>
    <w:rsid w:val="00222082"/>
    <w:rsid w:val="00222A7B"/>
    <w:rsid w:val="00224128"/>
    <w:rsid w:val="0022457D"/>
    <w:rsid w:val="0022470A"/>
    <w:rsid w:val="00225564"/>
    <w:rsid w:val="00226EAB"/>
    <w:rsid w:val="0023185C"/>
    <w:rsid w:val="00231E6F"/>
    <w:rsid w:val="00232F62"/>
    <w:rsid w:val="00233DC9"/>
    <w:rsid w:val="00233F0F"/>
    <w:rsid w:val="00234178"/>
    <w:rsid w:val="0023520B"/>
    <w:rsid w:val="0023622A"/>
    <w:rsid w:val="00236BBE"/>
    <w:rsid w:val="00237CE8"/>
    <w:rsid w:val="00240205"/>
    <w:rsid w:val="00243F27"/>
    <w:rsid w:val="0024427C"/>
    <w:rsid w:val="0024457F"/>
    <w:rsid w:val="00244961"/>
    <w:rsid w:val="0024515B"/>
    <w:rsid w:val="00245A8D"/>
    <w:rsid w:val="00246065"/>
    <w:rsid w:val="00247678"/>
    <w:rsid w:val="0025033B"/>
    <w:rsid w:val="00250854"/>
    <w:rsid w:val="00252732"/>
    <w:rsid w:val="00252DA4"/>
    <w:rsid w:val="00253FA5"/>
    <w:rsid w:val="00254105"/>
    <w:rsid w:val="0025501C"/>
    <w:rsid w:val="0025510E"/>
    <w:rsid w:val="002560D1"/>
    <w:rsid w:val="00257D9A"/>
    <w:rsid w:val="0026147E"/>
    <w:rsid w:val="002623DF"/>
    <w:rsid w:val="002623FE"/>
    <w:rsid w:val="00262485"/>
    <w:rsid w:val="00263851"/>
    <w:rsid w:val="00263ADB"/>
    <w:rsid w:val="00264675"/>
    <w:rsid w:val="00264807"/>
    <w:rsid w:val="00264C2B"/>
    <w:rsid w:val="00265488"/>
    <w:rsid w:val="00265AB4"/>
    <w:rsid w:val="00266D7D"/>
    <w:rsid w:val="00266E82"/>
    <w:rsid w:val="002673AC"/>
    <w:rsid w:val="00267726"/>
    <w:rsid w:val="0027046A"/>
    <w:rsid w:val="00270C96"/>
    <w:rsid w:val="002712E2"/>
    <w:rsid w:val="00271782"/>
    <w:rsid w:val="0027215A"/>
    <w:rsid w:val="00272480"/>
    <w:rsid w:val="00272D87"/>
    <w:rsid w:val="0027334D"/>
    <w:rsid w:val="0027345A"/>
    <w:rsid w:val="002738DE"/>
    <w:rsid w:val="00273F12"/>
    <w:rsid w:val="00274C0E"/>
    <w:rsid w:val="00275F2E"/>
    <w:rsid w:val="00276448"/>
    <w:rsid w:val="00276764"/>
    <w:rsid w:val="00277AC1"/>
    <w:rsid w:val="00277DE0"/>
    <w:rsid w:val="002803BC"/>
    <w:rsid w:val="00280777"/>
    <w:rsid w:val="00280D3D"/>
    <w:rsid w:val="00281C6D"/>
    <w:rsid w:val="0028455C"/>
    <w:rsid w:val="00285E85"/>
    <w:rsid w:val="0028606A"/>
    <w:rsid w:val="002863C3"/>
    <w:rsid w:val="00287B90"/>
    <w:rsid w:val="002902CB"/>
    <w:rsid w:val="00290C87"/>
    <w:rsid w:val="0029161A"/>
    <w:rsid w:val="00291EDB"/>
    <w:rsid w:val="00292349"/>
    <w:rsid w:val="002927E7"/>
    <w:rsid w:val="00293133"/>
    <w:rsid w:val="00294C34"/>
    <w:rsid w:val="00294C7C"/>
    <w:rsid w:val="00295366"/>
    <w:rsid w:val="00295486"/>
    <w:rsid w:val="00295B61"/>
    <w:rsid w:val="00296DB1"/>
    <w:rsid w:val="00297616"/>
    <w:rsid w:val="002A0069"/>
    <w:rsid w:val="002A03F5"/>
    <w:rsid w:val="002A0A19"/>
    <w:rsid w:val="002A10F0"/>
    <w:rsid w:val="002A1103"/>
    <w:rsid w:val="002A1745"/>
    <w:rsid w:val="002A1AB4"/>
    <w:rsid w:val="002A20BC"/>
    <w:rsid w:val="002A22D1"/>
    <w:rsid w:val="002A3DD2"/>
    <w:rsid w:val="002A40A3"/>
    <w:rsid w:val="002A4391"/>
    <w:rsid w:val="002A5758"/>
    <w:rsid w:val="002A5C52"/>
    <w:rsid w:val="002A6C2B"/>
    <w:rsid w:val="002A741C"/>
    <w:rsid w:val="002B1492"/>
    <w:rsid w:val="002B1F0F"/>
    <w:rsid w:val="002B5621"/>
    <w:rsid w:val="002B65C8"/>
    <w:rsid w:val="002B6B3A"/>
    <w:rsid w:val="002B6FA5"/>
    <w:rsid w:val="002B7304"/>
    <w:rsid w:val="002B781E"/>
    <w:rsid w:val="002B7C25"/>
    <w:rsid w:val="002B7C3D"/>
    <w:rsid w:val="002B7EB3"/>
    <w:rsid w:val="002C359F"/>
    <w:rsid w:val="002C3641"/>
    <w:rsid w:val="002C3CBE"/>
    <w:rsid w:val="002C4C61"/>
    <w:rsid w:val="002C4F8F"/>
    <w:rsid w:val="002C55E3"/>
    <w:rsid w:val="002C74D6"/>
    <w:rsid w:val="002D000C"/>
    <w:rsid w:val="002D1256"/>
    <w:rsid w:val="002D149B"/>
    <w:rsid w:val="002D29D1"/>
    <w:rsid w:val="002D2B70"/>
    <w:rsid w:val="002D2DD0"/>
    <w:rsid w:val="002D2F6B"/>
    <w:rsid w:val="002D34F2"/>
    <w:rsid w:val="002D3775"/>
    <w:rsid w:val="002D47D3"/>
    <w:rsid w:val="002D503A"/>
    <w:rsid w:val="002D59E0"/>
    <w:rsid w:val="002D5A52"/>
    <w:rsid w:val="002D5A5D"/>
    <w:rsid w:val="002D6ABE"/>
    <w:rsid w:val="002D7EFD"/>
    <w:rsid w:val="002D7FEC"/>
    <w:rsid w:val="002E05E6"/>
    <w:rsid w:val="002E07C9"/>
    <w:rsid w:val="002E0942"/>
    <w:rsid w:val="002E1835"/>
    <w:rsid w:val="002E5815"/>
    <w:rsid w:val="002E680F"/>
    <w:rsid w:val="002E6AB3"/>
    <w:rsid w:val="002E6CEE"/>
    <w:rsid w:val="002E7699"/>
    <w:rsid w:val="002E7922"/>
    <w:rsid w:val="002E7C97"/>
    <w:rsid w:val="002F0C69"/>
    <w:rsid w:val="002F1BA6"/>
    <w:rsid w:val="002F2849"/>
    <w:rsid w:val="002F2A62"/>
    <w:rsid w:val="002F2F63"/>
    <w:rsid w:val="002F30DC"/>
    <w:rsid w:val="002F3D47"/>
    <w:rsid w:val="002F67C2"/>
    <w:rsid w:val="002F74D7"/>
    <w:rsid w:val="00300322"/>
    <w:rsid w:val="003007AC"/>
    <w:rsid w:val="00300B5C"/>
    <w:rsid w:val="00300D01"/>
    <w:rsid w:val="003015D2"/>
    <w:rsid w:val="003021F4"/>
    <w:rsid w:val="003021F5"/>
    <w:rsid w:val="00302245"/>
    <w:rsid w:val="003025E5"/>
    <w:rsid w:val="00302800"/>
    <w:rsid w:val="00302CFA"/>
    <w:rsid w:val="00302D72"/>
    <w:rsid w:val="003032C2"/>
    <w:rsid w:val="00303F91"/>
    <w:rsid w:val="0030500D"/>
    <w:rsid w:val="00305914"/>
    <w:rsid w:val="00305E80"/>
    <w:rsid w:val="0030689B"/>
    <w:rsid w:val="00306D51"/>
    <w:rsid w:val="00310843"/>
    <w:rsid w:val="00310A4D"/>
    <w:rsid w:val="00311C95"/>
    <w:rsid w:val="00311E1A"/>
    <w:rsid w:val="00312106"/>
    <w:rsid w:val="003147D7"/>
    <w:rsid w:val="00314B48"/>
    <w:rsid w:val="00316479"/>
    <w:rsid w:val="00317120"/>
    <w:rsid w:val="0031735C"/>
    <w:rsid w:val="00317D02"/>
    <w:rsid w:val="0032170F"/>
    <w:rsid w:val="003219E9"/>
    <w:rsid w:val="003225EF"/>
    <w:rsid w:val="0032282D"/>
    <w:rsid w:val="00323073"/>
    <w:rsid w:val="00323399"/>
    <w:rsid w:val="00323AB9"/>
    <w:rsid w:val="003246F4"/>
    <w:rsid w:val="00325BAB"/>
    <w:rsid w:val="00326C01"/>
    <w:rsid w:val="0032704A"/>
    <w:rsid w:val="003272FB"/>
    <w:rsid w:val="0032790F"/>
    <w:rsid w:val="00327B0D"/>
    <w:rsid w:val="00327D20"/>
    <w:rsid w:val="003304A3"/>
    <w:rsid w:val="00330540"/>
    <w:rsid w:val="003314EC"/>
    <w:rsid w:val="00331776"/>
    <w:rsid w:val="003323F2"/>
    <w:rsid w:val="00332489"/>
    <w:rsid w:val="00332D5C"/>
    <w:rsid w:val="00332E49"/>
    <w:rsid w:val="00333218"/>
    <w:rsid w:val="00334001"/>
    <w:rsid w:val="00334093"/>
    <w:rsid w:val="00334A41"/>
    <w:rsid w:val="00334BD9"/>
    <w:rsid w:val="00335467"/>
    <w:rsid w:val="00336186"/>
    <w:rsid w:val="00336557"/>
    <w:rsid w:val="003366BB"/>
    <w:rsid w:val="0034011F"/>
    <w:rsid w:val="003401D4"/>
    <w:rsid w:val="00340334"/>
    <w:rsid w:val="00340906"/>
    <w:rsid w:val="00340D5D"/>
    <w:rsid w:val="003416E2"/>
    <w:rsid w:val="00341B03"/>
    <w:rsid w:val="00342ADF"/>
    <w:rsid w:val="00343EE5"/>
    <w:rsid w:val="003441DC"/>
    <w:rsid w:val="00344618"/>
    <w:rsid w:val="003447C5"/>
    <w:rsid w:val="0034518F"/>
    <w:rsid w:val="003452B9"/>
    <w:rsid w:val="00345430"/>
    <w:rsid w:val="0034564C"/>
    <w:rsid w:val="00345C01"/>
    <w:rsid w:val="003461AA"/>
    <w:rsid w:val="0034669A"/>
    <w:rsid w:val="003468D8"/>
    <w:rsid w:val="00346C91"/>
    <w:rsid w:val="0034792B"/>
    <w:rsid w:val="003501F7"/>
    <w:rsid w:val="0035112E"/>
    <w:rsid w:val="00351762"/>
    <w:rsid w:val="00351B66"/>
    <w:rsid w:val="00351E21"/>
    <w:rsid w:val="00351F98"/>
    <w:rsid w:val="0035211F"/>
    <w:rsid w:val="0035336C"/>
    <w:rsid w:val="0035462F"/>
    <w:rsid w:val="00356818"/>
    <w:rsid w:val="00356968"/>
    <w:rsid w:val="00356C08"/>
    <w:rsid w:val="00357437"/>
    <w:rsid w:val="0035791E"/>
    <w:rsid w:val="00357A4F"/>
    <w:rsid w:val="00360068"/>
    <w:rsid w:val="003607B9"/>
    <w:rsid w:val="003608AB"/>
    <w:rsid w:val="00361BD4"/>
    <w:rsid w:val="00362257"/>
    <w:rsid w:val="00363797"/>
    <w:rsid w:val="00364A27"/>
    <w:rsid w:val="0036505F"/>
    <w:rsid w:val="00365590"/>
    <w:rsid w:val="0036670B"/>
    <w:rsid w:val="00367941"/>
    <w:rsid w:val="00367C99"/>
    <w:rsid w:val="00367D40"/>
    <w:rsid w:val="00370816"/>
    <w:rsid w:val="00371340"/>
    <w:rsid w:val="00371E0D"/>
    <w:rsid w:val="003730A4"/>
    <w:rsid w:val="00373701"/>
    <w:rsid w:val="003740C0"/>
    <w:rsid w:val="003744F0"/>
    <w:rsid w:val="003749C4"/>
    <w:rsid w:val="00374F28"/>
    <w:rsid w:val="0037589D"/>
    <w:rsid w:val="00376178"/>
    <w:rsid w:val="0037698A"/>
    <w:rsid w:val="00376B3B"/>
    <w:rsid w:val="003772A0"/>
    <w:rsid w:val="0038011D"/>
    <w:rsid w:val="00380938"/>
    <w:rsid w:val="00380B17"/>
    <w:rsid w:val="003816AA"/>
    <w:rsid w:val="003818B9"/>
    <w:rsid w:val="00383739"/>
    <w:rsid w:val="00385AC7"/>
    <w:rsid w:val="00385EDF"/>
    <w:rsid w:val="003862AA"/>
    <w:rsid w:val="0038718A"/>
    <w:rsid w:val="00390861"/>
    <w:rsid w:val="00390D68"/>
    <w:rsid w:val="00390FF4"/>
    <w:rsid w:val="003912E9"/>
    <w:rsid w:val="003926E3"/>
    <w:rsid w:val="00392F32"/>
    <w:rsid w:val="0039332D"/>
    <w:rsid w:val="003935A9"/>
    <w:rsid w:val="003942AA"/>
    <w:rsid w:val="003954AC"/>
    <w:rsid w:val="0039612B"/>
    <w:rsid w:val="0039735F"/>
    <w:rsid w:val="00397556"/>
    <w:rsid w:val="003A1096"/>
    <w:rsid w:val="003A1192"/>
    <w:rsid w:val="003A3431"/>
    <w:rsid w:val="003A3BF9"/>
    <w:rsid w:val="003A5145"/>
    <w:rsid w:val="003A6F18"/>
    <w:rsid w:val="003A738D"/>
    <w:rsid w:val="003A7769"/>
    <w:rsid w:val="003A7F44"/>
    <w:rsid w:val="003A7FF4"/>
    <w:rsid w:val="003B07C7"/>
    <w:rsid w:val="003B09A8"/>
    <w:rsid w:val="003B0B8A"/>
    <w:rsid w:val="003B2CF4"/>
    <w:rsid w:val="003B2F5F"/>
    <w:rsid w:val="003B3C51"/>
    <w:rsid w:val="003B5D94"/>
    <w:rsid w:val="003B64F9"/>
    <w:rsid w:val="003B6682"/>
    <w:rsid w:val="003B6E0D"/>
    <w:rsid w:val="003B6F8D"/>
    <w:rsid w:val="003B749E"/>
    <w:rsid w:val="003B7532"/>
    <w:rsid w:val="003C050A"/>
    <w:rsid w:val="003C062D"/>
    <w:rsid w:val="003C0759"/>
    <w:rsid w:val="003C098E"/>
    <w:rsid w:val="003C1DAE"/>
    <w:rsid w:val="003C2213"/>
    <w:rsid w:val="003C259D"/>
    <w:rsid w:val="003C3095"/>
    <w:rsid w:val="003C3BCC"/>
    <w:rsid w:val="003C5703"/>
    <w:rsid w:val="003C6CBF"/>
    <w:rsid w:val="003C725C"/>
    <w:rsid w:val="003D0153"/>
    <w:rsid w:val="003D07E6"/>
    <w:rsid w:val="003D14DD"/>
    <w:rsid w:val="003D17FB"/>
    <w:rsid w:val="003D199A"/>
    <w:rsid w:val="003D1E90"/>
    <w:rsid w:val="003D3FA8"/>
    <w:rsid w:val="003D4033"/>
    <w:rsid w:val="003D4322"/>
    <w:rsid w:val="003D4429"/>
    <w:rsid w:val="003D4A10"/>
    <w:rsid w:val="003D5B26"/>
    <w:rsid w:val="003D665E"/>
    <w:rsid w:val="003D6913"/>
    <w:rsid w:val="003D7F95"/>
    <w:rsid w:val="003E015B"/>
    <w:rsid w:val="003E0D21"/>
    <w:rsid w:val="003E127E"/>
    <w:rsid w:val="003E1460"/>
    <w:rsid w:val="003E1EBA"/>
    <w:rsid w:val="003E2426"/>
    <w:rsid w:val="003E2834"/>
    <w:rsid w:val="003E34AC"/>
    <w:rsid w:val="003E4BA0"/>
    <w:rsid w:val="003E5E0B"/>
    <w:rsid w:val="003E6958"/>
    <w:rsid w:val="003E70C6"/>
    <w:rsid w:val="003E7104"/>
    <w:rsid w:val="003E798A"/>
    <w:rsid w:val="003E7998"/>
    <w:rsid w:val="003F05C7"/>
    <w:rsid w:val="003F0672"/>
    <w:rsid w:val="003F16BD"/>
    <w:rsid w:val="003F2414"/>
    <w:rsid w:val="003F34B8"/>
    <w:rsid w:val="003F3714"/>
    <w:rsid w:val="003F3D96"/>
    <w:rsid w:val="003F41F7"/>
    <w:rsid w:val="003F4234"/>
    <w:rsid w:val="003F5689"/>
    <w:rsid w:val="003F5C5A"/>
    <w:rsid w:val="003F73E1"/>
    <w:rsid w:val="003F7CC5"/>
    <w:rsid w:val="00400377"/>
    <w:rsid w:val="004004C1"/>
    <w:rsid w:val="00401825"/>
    <w:rsid w:val="00402C86"/>
    <w:rsid w:val="00402D07"/>
    <w:rsid w:val="00403106"/>
    <w:rsid w:val="00403B82"/>
    <w:rsid w:val="004043EA"/>
    <w:rsid w:val="004043FB"/>
    <w:rsid w:val="0040465B"/>
    <w:rsid w:val="00404CE8"/>
    <w:rsid w:val="00405280"/>
    <w:rsid w:val="00406BF8"/>
    <w:rsid w:val="004073C8"/>
    <w:rsid w:val="00407FEE"/>
    <w:rsid w:val="004123B7"/>
    <w:rsid w:val="00412B36"/>
    <w:rsid w:val="00412D40"/>
    <w:rsid w:val="00412E20"/>
    <w:rsid w:val="00413350"/>
    <w:rsid w:val="004143D2"/>
    <w:rsid w:val="004154A1"/>
    <w:rsid w:val="00416214"/>
    <w:rsid w:val="00417D2F"/>
    <w:rsid w:val="004211B0"/>
    <w:rsid w:val="004222A4"/>
    <w:rsid w:val="00422850"/>
    <w:rsid w:val="004232B4"/>
    <w:rsid w:val="00424004"/>
    <w:rsid w:val="004240CC"/>
    <w:rsid w:val="00424104"/>
    <w:rsid w:val="00424F05"/>
    <w:rsid w:val="00425B2A"/>
    <w:rsid w:val="00425DD8"/>
    <w:rsid w:val="00426898"/>
    <w:rsid w:val="00427EF1"/>
    <w:rsid w:val="0043042A"/>
    <w:rsid w:val="00430AF5"/>
    <w:rsid w:val="00431597"/>
    <w:rsid w:val="0043160F"/>
    <w:rsid w:val="004320C3"/>
    <w:rsid w:val="00432C04"/>
    <w:rsid w:val="0043313C"/>
    <w:rsid w:val="004334EF"/>
    <w:rsid w:val="00433EE7"/>
    <w:rsid w:val="004342D3"/>
    <w:rsid w:val="004348E0"/>
    <w:rsid w:val="00434A35"/>
    <w:rsid w:val="00437B39"/>
    <w:rsid w:val="00440264"/>
    <w:rsid w:val="004403F9"/>
    <w:rsid w:val="00441E7E"/>
    <w:rsid w:val="00442474"/>
    <w:rsid w:val="0044271B"/>
    <w:rsid w:val="00442EC6"/>
    <w:rsid w:val="00443D54"/>
    <w:rsid w:val="00444044"/>
    <w:rsid w:val="004447F8"/>
    <w:rsid w:val="00444E91"/>
    <w:rsid w:val="0044556D"/>
    <w:rsid w:val="00445A0A"/>
    <w:rsid w:val="00445BDF"/>
    <w:rsid w:val="00445E37"/>
    <w:rsid w:val="0044758B"/>
    <w:rsid w:val="0045017B"/>
    <w:rsid w:val="00450BD6"/>
    <w:rsid w:val="00451548"/>
    <w:rsid w:val="0045179B"/>
    <w:rsid w:val="00451F81"/>
    <w:rsid w:val="004521CB"/>
    <w:rsid w:val="00453398"/>
    <w:rsid w:val="0045348C"/>
    <w:rsid w:val="004538AB"/>
    <w:rsid w:val="0045413B"/>
    <w:rsid w:val="00454339"/>
    <w:rsid w:val="00454B1C"/>
    <w:rsid w:val="00456096"/>
    <w:rsid w:val="00457704"/>
    <w:rsid w:val="004608CF"/>
    <w:rsid w:val="00461177"/>
    <w:rsid w:val="00461361"/>
    <w:rsid w:val="004620F2"/>
    <w:rsid w:val="004622F5"/>
    <w:rsid w:val="004632EF"/>
    <w:rsid w:val="00463407"/>
    <w:rsid w:val="004635AA"/>
    <w:rsid w:val="004636B2"/>
    <w:rsid w:val="004636B3"/>
    <w:rsid w:val="004639AC"/>
    <w:rsid w:val="004660DF"/>
    <w:rsid w:val="00466B99"/>
    <w:rsid w:val="00466C77"/>
    <w:rsid w:val="00467655"/>
    <w:rsid w:val="004712A1"/>
    <w:rsid w:val="004718F2"/>
    <w:rsid w:val="004719B2"/>
    <w:rsid w:val="004729F6"/>
    <w:rsid w:val="00473B7A"/>
    <w:rsid w:val="00473CD7"/>
    <w:rsid w:val="0047429B"/>
    <w:rsid w:val="00474392"/>
    <w:rsid w:val="004746A3"/>
    <w:rsid w:val="00474CA6"/>
    <w:rsid w:val="00474D2F"/>
    <w:rsid w:val="0047513A"/>
    <w:rsid w:val="0047539A"/>
    <w:rsid w:val="00476853"/>
    <w:rsid w:val="004773FC"/>
    <w:rsid w:val="00480419"/>
    <w:rsid w:val="00481B5E"/>
    <w:rsid w:val="004832CA"/>
    <w:rsid w:val="004833FB"/>
    <w:rsid w:val="0048417C"/>
    <w:rsid w:val="00485E76"/>
    <w:rsid w:val="00485FAF"/>
    <w:rsid w:val="0048608D"/>
    <w:rsid w:val="00486D66"/>
    <w:rsid w:val="00487627"/>
    <w:rsid w:val="00487F10"/>
    <w:rsid w:val="004926B0"/>
    <w:rsid w:val="00492879"/>
    <w:rsid w:val="00492D79"/>
    <w:rsid w:val="0049353A"/>
    <w:rsid w:val="00493D92"/>
    <w:rsid w:val="004947BB"/>
    <w:rsid w:val="00496173"/>
    <w:rsid w:val="00496BEB"/>
    <w:rsid w:val="00496E9D"/>
    <w:rsid w:val="004975B5"/>
    <w:rsid w:val="00497BC2"/>
    <w:rsid w:val="00497C32"/>
    <w:rsid w:val="00497C67"/>
    <w:rsid w:val="004A0450"/>
    <w:rsid w:val="004A13DF"/>
    <w:rsid w:val="004A3636"/>
    <w:rsid w:val="004A3D75"/>
    <w:rsid w:val="004A513D"/>
    <w:rsid w:val="004A52DD"/>
    <w:rsid w:val="004A5979"/>
    <w:rsid w:val="004A5C1F"/>
    <w:rsid w:val="004A5CC2"/>
    <w:rsid w:val="004A6694"/>
    <w:rsid w:val="004B13CA"/>
    <w:rsid w:val="004B17AD"/>
    <w:rsid w:val="004B17F8"/>
    <w:rsid w:val="004B18EB"/>
    <w:rsid w:val="004B1F04"/>
    <w:rsid w:val="004B4158"/>
    <w:rsid w:val="004B4B6D"/>
    <w:rsid w:val="004B5404"/>
    <w:rsid w:val="004B59D3"/>
    <w:rsid w:val="004B5BAD"/>
    <w:rsid w:val="004B7473"/>
    <w:rsid w:val="004B7494"/>
    <w:rsid w:val="004C0EEE"/>
    <w:rsid w:val="004C1619"/>
    <w:rsid w:val="004C29BB"/>
    <w:rsid w:val="004C3115"/>
    <w:rsid w:val="004C37AD"/>
    <w:rsid w:val="004C3CC0"/>
    <w:rsid w:val="004C3E1B"/>
    <w:rsid w:val="004C46C0"/>
    <w:rsid w:val="004C580F"/>
    <w:rsid w:val="004C79AE"/>
    <w:rsid w:val="004D129A"/>
    <w:rsid w:val="004D2297"/>
    <w:rsid w:val="004D271A"/>
    <w:rsid w:val="004D28F4"/>
    <w:rsid w:val="004D3250"/>
    <w:rsid w:val="004D367A"/>
    <w:rsid w:val="004D4B07"/>
    <w:rsid w:val="004D4FD6"/>
    <w:rsid w:val="004D5068"/>
    <w:rsid w:val="004D55C0"/>
    <w:rsid w:val="004D663D"/>
    <w:rsid w:val="004D7133"/>
    <w:rsid w:val="004D7227"/>
    <w:rsid w:val="004E0380"/>
    <w:rsid w:val="004E054A"/>
    <w:rsid w:val="004E07DC"/>
    <w:rsid w:val="004E0BAD"/>
    <w:rsid w:val="004E25BE"/>
    <w:rsid w:val="004E27D9"/>
    <w:rsid w:val="004E2D45"/>
    <w:rsid w:val="004E2EA7"/>
    <w:rsid w:val="004E478D"/>
    <w:rsid w:val="004E5208"/>
    <w:rsid w:val="004E556F"/>
    <w:rsid w:val="004E5611"/>
    <w:rsid w:val="004E5AA0"/>
    <w:rsid w:val="004E5DDC"/>
    <w:rsid w:val="004E6205"/>
    <w:rsid w:val="004F0EA2"/>
    <w:rsid w:val="004F1213"/>
    <w:rsid w:val="004F1985"/>
    <w:rsid w:val="004F1C26"/>
    <w:rsid w:val="004F1DA9"/>
    <w:rsid w:val="004F1E5A"/>
    <w:rsid w:val="004F1E5D"/>
    <w:rsid w:val="004F559B"/>
    <w:rsid w:val="004F6442"/>
    <w:rsid w:val="004F6FBA"/>
    <w:rsid w:val="004F7E53"/>
    <w:rsid w:val="00500298"/>
    <w:rsid w:val="00501DD6"/>
    <w:rsid w:val="00502A3D"/>
    <w:rsid w:val="00502C59"/>
    <w:rsid w:val="005035D7"/>
    <w:rsid w:val="005039F6"/>
    <w:rsid w:val="00503E93"/>
    <w:rsid w:val="00504BA7"/>
    <w:rsid w:val="00504EE7"/>
    <w:rsid w:val="0050536B"/>
    <w:rsid w:val="00506C1E"/>
    <w:rsid w:val="00507919"/>
    <w:rsid w:val="00510A75"/>
    <w:rsid w:val="005114D3"/>
    <w:rsid w:val="005126A0"/>
    <w:rsid w:val="00512E08"/>
    <w:rsid w:val="00513A51"/>
    <w:rsid w:val="00513AFD"/>
    <w:rsid w:val="00513E45"/>
    <w:rsid w:val="0051664C"/>
    <w:rsid w:val="005174CB"/>
    <w:rsid w:val="00517BFB"/>
    <w:rsid w:val="00517C0A"/>
    <w:rsid w:val="00517C1E"/>
    <w:rsid w:val="005204EF"/>
    <w:rsid w:val="005210DB"/>
    <w:rsid w:val="00522015"/>
    <w:rsid w:val="00522808"/>
    <w:rsid w:val="00522D30"/>
    <w:rsid w:val="00523794"/>
    <w:rsid w:val="00523805"/>
    <w:rsid w:val="00524748"/>
    <w:rsid w:val="00525044"/>
    <w:rsid w:val="0052676D"/>
    <w:rsid w:val="00526CAD"/>
    <w:rsid w:val="00527DAB"/>
    <w:rsid w:val="00530B9B"/>
    <w:rsid w:val="005312F6"/>
    <w:rsid w:val="00531449"/>
    <w:rsid w:val="00532F8C"/>
    <w:rsid w:val="005338A5"/>
    <w:rsid w:val="005358A0"/>
    <w:rsid w:val="00535A7E"/>
    <w:rsid w:val="005377AA"/>
    <w:rsid w:val="00540AB3"/>
    <w:rsid w:val="00541055"/>
    <w:rsid w:val="00541342"/>
    <w:rsid w:val="0054141C"/>
    <w:rsid w:val="005419FF"/>
    <w:rsid w:val="00542A4D"/>
    <w:rsid w:val="00543420"/>
    <w:rsid w:val="00544991"/>
    <w:rsid w:val="00544BA2"/>
    <w:rsid w:val="005451CA"/>
    <w:rsid w:val="00545792"/>
    <w:rsid w:val="00545F26"/>
    <w:rsid w:val="00546468"/>
    <w:rsid w:val="0054736F"/>
    <w:rsid w:val="00547C08"/>
    <w:rsid w:val="00547D54"/>
    <w:rsid w:val="00550431"/>
    <w:rsid w:val="00550A7A"/>
    <w:rsid w:val="00551BF9"/>
    <w:rsid w:val="00553797"/>
    <w:rsid w:val="0055475F"/>
    <w:rsid w:val="00555851"/>
    <w:rsid w:val="00555DE0"/>
    <w:rsid w:val="00556BAD"/>
    <w:rsid w:val="00556D78"/>
    <w:rsid w:val="00557285"/>
    <w:rsid w:val="00557DDE"/>
    <w:rsid w:val="00560E25"/>
    <w:rsid w:val="00560E58"/>
    <w:rsid w:val="005618B0"/>
    <w:rsid w:val="00562A55"/>
    <w:rsid w:val="00563421"/>
    <w:rsid w:val="005638BE"/>
    <w:rsid w:val="00563EC8"/>
    <w:rsid w:val="00563FAF"/>
    <w:rsid w:val="005643B1"/>
    <w:rsid w:val="005652F6"/>
    <w:rsid w:val="00565413"/>
    <w:rsid w:val="00565551"/>
    <w:rsid w:val="0056580B"/>
    <w:rsid w:val="005663E9"/>
    <w:rsid w:val="00566FD2"/>
    <w:rsid w:val="00567889"/>
    <w:rsid w:val="00567A1A"/>
    <w:rsid w:val="00567E98"/>
    <w:rsid w:val="0057057D"/>
    <w:rsid w:val="00570924"/>
    <w:rsid w:val="00570E08"/>
    <w:rsid w:val="005715DA"/>
    <w:rsid w:val="00571CF7"/>
    <w:rsid w:val="00571E3C"/>
    <w:rsid w:val="00572C81"/>
    <w:rsid w:val="005745FC"/>
    <w:rsid w:val="00574883"/>
    <w:rsid w:val="00574898"/>
    <w:rsid w:val="005748F4"/>
    <w:rsid w:val="00574CA4"/>
    <w:rsid w:val="00575C12"/>
    <w:rsid w:val="00576553"/>
    <w:rsid w:val="00576CAA"/>
    <w:rsid w:val="00577471"/>
    <w:rsid w:val="00577624"/>
    <w:rsid w:val="00577A88"/>
    <w:rsid w:val="00580119"/>
    <w:rsid w:val="0058063B"/>
    <w:rsid w:val="00581194"/>
    <w:rsid w:val="00581AB7"/>
    <w:rsid w:val="0058221F"/>
    <w:rsid w:val="005823F0"/>
    <w:rsid w:val="00582ED1"/>
    <w:rsid w:val="00583A6D"/>
    <w:rsid w:val="00585BD3"/>
    <w:rsid w:val="00585EE2"/>
    <w:rsid w:val="00586884"/>
    <w:rsid w:val="00586DB2"/>
    <w:rsid w:val="0058729A"/>
    <w:rsid w:val="00590037"/>
    <w:rsid w:val="005902F2"/>
    <w:rsid w:val="005905A7"/>
    <w:rsid w:val="00590E4B"/>
    <w:rsid w:val="00590E73"/>
    <w:rsid w:val="00591CB9"/>
    <w:rsid w:val="005922C4"/>
    <w:rsid w:val="005924E7"/>
    <w:rsid w:val="00593339"/>
    <w:rsid w:val="005933DA"/>
    <w:rsid w:val="005936D8"/>
    <w:rsid w:val="00595399"/>
    <w:rsid w:val="00595A7B"/>
    <w:rsid w:val="00595C75"/>
    <w:rsid w:val="00596432"/>
    <w:rsid w:val="0059650D"/>
    <w:rsid w:val="00596D47"/>
    <w:rsid w:val="005A1951"/>
    <w:rsid w:val="005A1D9C"/>
    <w:rsid w:val="005A1DC4"/>
    <w:rsid w:val="005A2D83"/>
    <w:rsid w:val="005A450C"/>
    <w:rsid w:val="005A49A2"/>
    <w:rsid w:val="005A6255"/>
    <w:rsid w:val="005A651F"/>
    <w:rsid w:val="005A6E15"/>
    <w:rsid w:val="005A73A5"/>
    <w:rsid w:val="005A7F77"/>
    <w:rsid w:val="005B04DA"/>
    <w:rsid w:val="005B1140"/>
    <w:rsid w:val="005B48EC"/>
    <w:rsid w:val="005B4D2F"/>
    <w:rsid w:val="005B5493"/>
    <w:rsid w:val="005B5CCB"/>
    <w:rsid w:val="005B5D51"/>
    <w:rsid w:val="005B76FB"/>
    <w:rsid w:val="005C113D"/>
    <w:rsid w:val="005C1A4B"/>
    <w:rsid w:val="005C1E6C"/>
    <w:rsid w:val="005C23A5"/>
    <w:rsid w:val="005C2D26"/>
    <w:rsid w:val="005C33EF"/>
    <w:rsid w:val="005C3437"/>
    <w:rsid w:val="005C417F"/>
    <w:rsid w:val="005C4AEB"/>
    <w:rsid w:val="005C4C68"/>
    <w:rsid w:val="005C4EF6"/>
    <w:rsid w:val="005C5B5B"/>
    <w:rsid w:val="005C5C2B"/>
    <w:rsid w:val="005C5F3C"/>
    <w:rsid w:val="005C6114"/>
    <w:rsid w:val="005C6AC4"/>
    <w:rsid w:val="005D0099"/>
    <w:rsid w:val="005D09C4"/>
    <w:rsid w:val="005D107B"/>
    <w:rsid w:val="005D1962"/>
    <w:rsid w:val="005D1FC8"/>
    <w:rsid w:val="005D20A7"/>
    <w:rsid w:val="005D3459"/>
    <w:rsid w:val="005D346B"/>
    <w:rsid w:val="005D3872"/>
    <w:rsid w:val="005D3D93"/>
    <w:rsid w:val="005D3EAA"/>
    <w:rsid w:val="005D43D8"/>
    <w:rsid w:val="005D5821"/>
    <w:rsid w:val="005D6BD0"/>
    <w:rsid w:val="005D754B"/>
    <w:rsid w:val="005E12BA"/>
    <w:rsid w:val="005E144B"/>
    <w:rsid w:val="005E1644"/>
    <w:rsid w:val="005E1848"/>
    <w:rsid w:val="005E204F"/>
    <w:rsid w:val="005E25F4"/>
    <w:rsid w:val="005E32B8"/>
    <w:rsid w:val="005E3D2D"/>
    <w:rsid w:val="005E3F4A"/>
    <w:rsid w:val="005E57E7"/>
    <w:rsid w:val="005E7BF7"/>
    <w:rsid w:val="005F0768"/>
    <w:rsid w:val="005F0DCD"/>
    <w:rsid w:val="005F1F5C"/>
    <w:rsid w:val="005F2446"/>
    <w:rsid w:val="005F2BDD"/>
    <w:rsid w:val="005F2C76"/>
    <w:rsid w:val="005F3393"/>
    <w:rsid w:val="005F41F9"/>
    <w:rsid w:val="005F4906"/>
    <w:rsid w:val="005F5137"/>
    <w:rsid w:val="005F5E40"/>
    <w:rsid w:val="005F5E54"/>
    <w:rsid w:val="005F6B8B"/>
    <w:rsid w:val="005F6F06"/>
    <w:rsid w:val="005F71C3"/>
    <w:rsid w:val="005F73AE"/>
    <w:rsid w:val="005F7781"/>
    <w:rsid w:val="005F799D"/>
    <w:rsid w:val="00600421"/>
    <w:rsid w:val="00600602"/>
    <w:rsid w:val="00600853"/>
    <w:rsid w:val="00601ACA"/>
    <w:rsid w:val="00604A01"/>
    <w:rsid w:val="00604B2A"/>
    <w:rsid w:val="00605D61"/>
    <w:rsid w:val="00606ABC"/>
    <w:rsid w:val="00607429"/>
    <w:rsid w:val="0060799E"/>
    <w:rsid w:val="0061117F"/>
    <w:rsid w:val="00612874"/>
    <w:rsid w:val="00616456"/>
    <w:rsid w:val="0061682E"/>
    <w:rsid w:val="00617821"/>
    <w:rsid w:val="00620090"/>
    <w:rsid w:val="0062052E"/>
    <w:rsid w:val="006208B0"/>
    <w:rsid w:val="00622100"/>
    <w:rsid w:val="00622C58"/>
    <w:rsid w:val="00623177"/>
    <w:rsid w:val="00623740"/>
    <w:rsid w:val="006238FA"/>
    <w:rsid w:val="00623F12"/>
    <w:rsid w:val="00624974"/>
    <w:rsid w:val="00624F49"/>
    <w:rsid w:val="00625CA8"/>
    <w:rsid w:val="006267F8"/>
    <w:rsid w:val="00626D02"/>
    <w:rsid w:val="00627052"/>
    <w:rsid w:val="0062775F"/>
    <w:rsid w:val="00630079"/>
    <w:rsid w:val="0063018E"/>
    <w:rsid w:val="00630226"/>
    <w:rsid w:val="00631846"/>
    <w:rsid w:val="00631964"/>
    <w:rsid w:val="00631D33"/>
    <w:rsid w:val="0063235C"/>
    <w:rsid w:val="00632F4B"/>
    <w:rsid w:val="00633B42"/>
    <w:rsid w:val="00633EF5"/>
    <w:rsid w:val="006342C2"/>
    <w:rsid w:val="00634E70"/>
    <w:rsid w:val="00635400"/>
    <w:rsid w:val="0063566B"/>
    <w:rsid w:val="00637360"/>
    <w:rsid w:val="00637A8B"/>
    <w:rsid w:val="0064019C"/>
    <w:rsid w:val="00640217"/>
    <w:rsid w:val="00640252"/>
    <w:rsid w:val="00640739"/>
    <w:rsid w:val="0064209B"/>
    <w:rsid w:val="006438FE"/>
    <w:rsid w:val="0064474D"/>
    <w:rsid w:val="006504B8"/>
    <w:rsid w:val="0065182B"/>
    <w:rsid w:val="00651D08"/>
    <w:rsid w:val="00652292"/>
    <w:rsid w:val="00652ADA"/>
    <w:rsid w:val="00653095"/>
    <w:rsid w:val="00653C0D"/>
    <w:rsid w:val="00653DBE"/>
    <w:rsid w:val="0065426F"/>
    <w:rsid w:val="00654D37"/>
    <w:rsid w:val="00656BE6"/>
    <w:rsid w:val="00656E24"/>
    <w:rsid w:val="00660A1F"/>
    <w:rsid w:val="0066212A"/>
    <w:rsid w:val="00662541"/>
    <w:rsid w:val="00663BD4"/>
    <w:rsid w:val="0066533E"/>
    <w:rsid w:val="0066613E"/>
    <w:rsid w:val="00666684"/>
    <w:rsid w:val="006671A2"/>
    <w:rsid w:val="00667303"/>
    <w:rsid w:val="00667954"/>
    <w:rsid w:val="00670669"/>
    <w:rsid w:val="00670F91"/>
    <w:rsid w:val="006720B7"/>
    <w:rsid w:val="00672A77"/>
    <w:rsid w:val="00673D30"/>
    <w:rsid w:val="00673DC6"/>
    <w:rsid w:val="00674499"/>
    <w:rsid w:val="006750AB"/>
    <w:rsid w:val="00675B0D"/>
    <w:rsid w:val="00675C96"/>
    <w:rsid w:val="00675DB5"/>
    <w:rsid w:val="006762F7"/>
    <w:rsid w:val="00676563"/>
    <w:rsid w:val="0067691F"/>
    <w:rsid w:val="00677242"/>
    <w:rsid w:val="006775E3"/>
    <w:rsid w:val="006776C5"/>
    <w:rsid w:val="00677C04"/>
    <w:rsid w:val="00677D8A"/>
    <w:rsid w:val="006800D6"/>
    <w:rsid w:val="0068150B"/>
    <w:rsid w:val="00681951"/>
    <w:rsid w:val="006827BD"/>
    <w:rsid w:val="00682D43"/>
    <w:rsid w:val="00682E88"/>
    <w:rsid w:val="00684000"/>
    <w:rsid w:val="00684554"/>
    <w:rsid w:val="00684D08"/>
    <w:rsid w:val="00685A8D"/>
    <w:rsid w:val="00686131"/>
    <w:rsid w:val="00686902"/>
    <w:rsid w:val="006870F1"/>
    <w:rsid w:val="0068724B"/>
    <w:rsid w:val="00687300"/>
    <w:rsid w:val="006873A0"/>
    <w:rsid w:val="006873AA"/>
    <w:rsid w:val="0068780B"/>
    <w:rsid w:val="00690868"/>
    <w:rsid w:val="006919D7"/>
    <w:rsid w:val="00692279"/>
    <w:rsid w:val="006937D0"/>
    <w:rsid w:val="00693BAD"/>
    <w:rsid w:val="00693CB3"/>
    <w:rsid w:val="00693E54"/>
    <w:rsid w:val="00694028"/>
    <w:rsid w:val="006949CB"/>
    <w:rsid w:val="00695233"/>
    <w:rsid w:val="00695595"/>
    <w:rsid w:val="006955A0"/>
    <w:rsid w:val="006958EF"/>
    <w:rsid w:val="00695FAD"/>
    <w:rsid w:val="00696672"/>
    <w:rsid w:val="00696692"/>
    <w:rsid w:val="006969DD"/>
    <w:rsid w:val="006A04CC"/>
    <w:rsid w:val="006A0992"/>
    <w:rsid w:val="006A11DA"/>
    <w:rsid w:val="006A1F67"/>
    <w:rsid w:val="006A28C6"/>
    <w:rsid w:val="006A2C60"/>
    <w:rsid w:val="006A311B"/>
    <w:rsid w:val="006A3625"/>
    <w:rsid w:val="006A3898"/>
    <w:rsid w:val="006A49C4"/>
    <w:rsid w:val="006A4CD7"/>
    <w:rsid w:val="006A639B"/>
    <w:rsid w:val="006A6428"/>
    <w:rsid w:val="006A7047"/>
    <w:rsid w:val="006B0038"/>
    <w:rsid w:val="006B28F7"/>
    <w:rsid w:val="006B2B01"/>
    <w:rsid w:val="006B38E6"/>
    <w:rsid w:val="006B3B7B"/>
    <w:rsid w:val="006B42E8"/>
    <w:rsid w:val="006B460A"/>
    <w:rsid w:val="006B47E7"/>
    <w:rsid w:val="006B5403"/>
    <w:rsid w:val="006B5548"/>
    <w:rsid w:val="006B6380"/>
    <w:rsid w:val="006B6FD4"/>
    <w:rsid w:val="006B73BB"/>
    <w:rsid w:val="006B749E"/>
    <w:rsid w:val="006C023A"/>
    <w:rsid w:val="006C0258"/>
    <w:rsid w:val="006C07B3"/>
    <w:rsid w:val="006C0985"/>
    <w:rsid w:val="006C0AEC"/>
    <w:rsid w:val="006C1D5B"/>
    <w:rsid w:val="006C2519"/>
    <w:rsid w:val="006C2E12"/>
    <w:rsid w:val="006C4795"/>
    <w:rsid w:val="006C4BB3"/>
    <w:rsid w:val="006C5057"/>
    <w:rsid w:val="006C52DD"/>
    <w:rsid w:val="006C5966"/>
    <w:rsid w:val="006C5B3A"/>
    <w:rsid w:val="006C65BD"/>
    <w:rsid w:val="006C691A"/>
    <w:rsid w:val="006C7BD5"/>
    <w:rsid w:val="006C7E5F"/>
    <w:rsid w:val="006D03C6"/>
    <w:rsid w:val="006D05C7"/>
    <w:rsid w:val="006D0899"/>
    <w:rsid w:val="006D194E"/>
    <w:rsid w:val="006D2359"/>
    <w:rsid w:val="006D2712"/>
    <w:rsid w:val="006D3C6C"/>
    <w:rsid w:val="006D439F"/>
    <w:rsid w:val="006D5444"/>
    <w:rsid w:val="006D5664"/>
    <w:rsid w:val="006D57F4"/>
    <w:rsid w:val="006D6672"/>
    <w:rsid w:val="006D6E7A"/>
    <w:rsid w:val="006E1A74"/>
    <w:rsid w:val="006E1FD5"/>
    <w:rsid w:val="006E3AA1"/>
    <w:rsid w:val="006E5A17"/>
    <w:rsid w:val="006E5EA3"/>
    <w:rsid w:val="006E765B"/>
    <w:rsid w:val="006E7F27"/>
    <w:rsid w:val="006F0714"/>
    <w:rsid w:val="006F0EC8"/>
    <w:rsid w:val="006F11BB"/>
    <w:rsid w:val="006F1E9C"/>
    <w:rsid w:val="006F2485"/>
    <w:rsid w:val="006F2BA8"/>
    <w:rsid w:val="006F3561"/>
    <w:rsid w:val="006F3783"/>
    <w:rsid w:val="006F5C82"/>
    <w:rsid w:val="006F6DFC"/>
    <w:rsid w:val="007010B8"/>
    <w:rsid w:val="0070134D"/>
    <w:rsid w:val="00701D0D"/>
    <w:rsid w:val="00702A8C"/>
    <w:rsid w:val="007030F6"/>
    <w:rsid w:val="007044E9"/>
    <w:rsid w:val="00704600"/>
    <w:rsid w:val="00704F5E"/>
    <w:rsid w:val="007052A3"/>
    <w:rsid w:val="007055A6"/>
    <w:rsid w:val="007060A6"/>
    <w:rsid w:val="00707CF9"/>
    <w:rsid w:val="00710DD1"/>
    <w:rsid w:val="007110A3"/>
    <w:rsid w:val="007114C6"/>
    <w:rsid w:val="00711E85"/>
    <w:rsid w:val="007124E3"/>
    <w:rsid w:val="007127C3"/>
    <w:rsid w:val="00712AD5"/>
    <w:rsid w:val="0071508B"/>
    <w:rsid w:val="0071596B"/>
    <w:rsid w:val="00715DAE"/>
    <w:rsid w:val="00715E74"/>
    <w:rsid w:val="00715F4A"/>
    <w:rsid w:val="0071628A"/>
    <w:rsid w:val="00716375"/>
    <w:rsid w:val="007169F0"/>
    <w:rsid w:val="00716EF7"/>
    <w:rsid w:val="00716F1F"/>
    <w:rsid w:val="007170EB"/>
    <w:rsid w:val="007170FC"/>
    <w:rsid w:val="007178BD"/>
    <w:rsid w:val="00717BFA"/>
    <w:rsid w:val="00717E97"/>
    <w:rsid w:val="007214E2"/>
    <w:rsid w:val="00721896"/>
    <w:rsid w:val="00722403"/>
    <w:rsid w:val="007224A4"/>
    <w:rsid w:val="00722AF7"/>
    <w:rsid w:val="00723698"/>
    <w:rsid w:val="00723A9F"/>
    <w:rsid w:val="00723B62"/>
    <w:rsid w:val="00724242"/>
    <w:rsid w:val="007245ED"/>
    <w:rsid w:val="00724794"/>
    <w:rsid w:val="007249F0"/>
    <w:rsid w:val="00724EED"/>
    <w:rsid w:val="00726CAF"/>
    <w:rsid w:val="00726D43"/>
    <w:rsid w:val="00727E99"/>
    <w:rsid w:val="00727F32"/>
    <w:rsid w:val="007308D7"/>
    <w:rsid w:val="00730BC0"/>
    <w:rsid w:val="00732913"/>
    <w:rsid w:val="00733A40"/>
    <w:rsid w:val="00734541"/>
    <w:rsid w:val="00736A2A"/>
    <w:rsid w:val="00736E7C"/>
    <w:rsid w:val="0073754C"/>
    <w:rsid w:val="007413DC"/>
    <w:rsid w:val="00741A3A"/>
    <w:rsid w:val="007434E7"/>
    <w:rsid w:val="00743510"/>
    <w:rsid w:val="0074416A"/>
    <w:rsid w:val="0074497E"/>
    <w:rsid w:val="0074538C"/>
    <w:rsid w:val="00745C16"/>
    <w:rsid w:val="0074600C"/>
    <w:rsid w:val="00747344"/>
    <w:rsid w:val="00747CC7"/>
    <w:rsid w:val="007519B5"/>
    <w:rsid w:val="00754675"/>
    <w:rsid w:val="00754B9B"/>
    <w:rsid w:val="007554B0"/>
    <w:rsid w:val="0075610A"/>
    <w:rsid w:val="007567F7"/>
    <w:rsid w:val="007570E4"/>
    <w:rsid w:val="00757203"/>
    <w:rsid w:val="00757B3B"/>
    <w:rsid w:val="00760492"/>
    <w:rsid w:val="00761DF1"/>
    <w:rsid w:val="00761F93"/>
    <w:rsid w:val="00764379"/>
    <w:rsid w:val="007645D7"/>
    <w:rsid w:val="00764CA5"/>
    <w:rsid w:val="007650F7"/>
    <w:rsid w:val="00765700"/>
    <w:rsid w:val="00765927"/>
    <w:rsid w:val="007661D2"/>
    <w:rsid w:val="007673D9"/>
    <w:rsid w:val="0076766F"/>
    <w:rsid w:val="0077004D"/>
    <w:rsid w:val="00770313"/>
    <w:rsid w:val="0077071F"/>
    <w:rsid w:val="00771509"/>
    <w:rsid w:val="00771968"/>
    <w:rsid w:val="00772628"/>
    <w:rsid w:val="00772633"/>
    <w:rsid w:val="007727AB"/>
    <w:rsid w:val="00772D67"/>
    <w:rsid w:val="00774595"/>
    <w:rsid w:val="00774739"/>
    <w:rsid w:val="007756AE"/>
    <w:rsid w:val="00777420"/>
    <w:rsid w:val="0077785B"/>
    <w:rsid w:val="007779BE"/>
    <w:rsid w:val="007779DC"/>
    <w:rsid w:val="007801F4"/>
    <w:rsid w:val="007809B5"/>
    <w:rsid w:val="00780A1F"/>
    <w:rsid w:val="00781133"/>
    <w:rsid w:val="0078151F"/>
    <w:rsid w:val="00782620"/>
    <w:rsid w:val="00782807"/>
    <w:rsid w:val="00782BE1"/>
    <w:rsid w:val="0078379B"/>
    <w:rsid w:val="00783EC7"/>
    <w:rsid w:val="00785AAB"/>
    <w:rsid w:val="007863B7"/>
    <w:rsid w:val="00787280"/>
    <w:rsid w:val="007879FF"/>
    <w:rsid w:val="0079119A"/>
    <w:rsid w:val="00791918"/>
    <w:rsid w:val="00791E36"/>
    <w:rsid w:val="00793E52"/>
    <w:rsid w:val="007941C1"/>
    <w:rsid w:val="007947E7"/>
    <w:rsid w:val="0079547B"/>
    <w:rsid w:val="00795CB6"/>
    <w:rsid w:val="007A1CCF"/>
    <w:rsid w:val="007A270E"/>
    <w:rsid w:val="007A2F8D"/>
    <w:rsid w:val="007A2FC7"/>
    <w:rsid w:val="007A4065"/>
    <w:rsid w:val="007A42E6"/>
    <w:rsid w:val="007A59C6"/>
    <w:rsid w:val="007A5D02"/>
    <w:rsid w:val="007A63CD"/>
    <w:rsid w:val="007A704A"/>
    <w:rsid w:val="007A71EE"/>
    <w:rsid w:val="007B0FE0"/>
    <w:rsid w:val="007B23BB"/>
    <w:rsid w:val="007B2454"/>
    <w:rsid w:val="007B3018"/>
    <w:rsid w:val="007B32C6"/>
    <w:rsid w:val="007B34EE"/>
    <w:rsid w:val="007B39C5"/>
    <w:rsid w:val="007B3ED7"/>
    <w:rsid w:val="007B6555"/>
    <w:rsid w:val="007B67DA"/>
    <w:rsid w:val="007B718C"/>
    <w:rsid w:val="007B74BC"/>
    <w:rsid w:val="007C009F"/>
    <w:rsid w:val="007C2486"/>
    <w:rsid w:val="007C2EF9"/>
    <w:rsid w:val="007C3375"/>
    <w:rsid w:val="007C38F4"/>
    <w:rsid w:val="007C4DB0"/>
    <w:rsid w:val="007C5381"/>
    <w:rsid w:val="007C552A"/>
    <w:rsid w:val="007C5807"/>
    <w:rsid w:val="007C5D27"/>
    <w:rsid w:val="007C6316"/>
    <w:rsid w:val="007C6B51"/>
    <w:rsid w:val="007C78AF"/>
    <w:rsid w:val="007D0336"/>
    <w:rsid w:val="007D14A4"/>
    <w:rsid w:val="007D230B"/>
    <w:rsid w:val="007D3622"/>
    <w:rsid w:val="007D3627"/>
    <w:rsid w:val="007D38F4"/>
    <w:rsid w:val="007D4099"/>
    <w:rsid w:val="007D4C23"/>
    <w:rsid w:val="007D509C"/>
    <w:rsid w:val="007D535C"/>
    <w:rsid w:val="007D584A"/>
    <w:rsid w:val="007D58C8"/>
    <w:rsid w:val="007D5DC0"/>
    <w:rsid w:val="007D63E8"/>
    <w:rsid w:val="007D64A4"/>
    <w:rsid w:val="007D658F"/>
    <w:rsid w:val="007D6CDC"/>
    <w:rsid w:val="007D71AC"/>
    <w:rsid w:val="007D7750"/>
    <w:rsid w:val="007D7A08"/>
    <w:rsid w:val="007E056C"/>
    <w:rsid w:val="007E082C"/>
    <w:rsid w:val="007E0C4B"/>
    <w:rsid w:val="007E1509"/>
    <w:rsid w:val="007E2594"/>
    <w:rsid w:val="007E38D3"/>
    <w:rsid w:val="007E4E0F"/>
    <w:rsid w:val="007E56DA"/>
    <w:rsid w:val="007E581A"/>
    <w:rsid w:val="007E5A6A"/>
    <w:rsid w:val="007E5E12"/>
    <w:rsid w:val="007E6A42"/>
    <w:rsid w:val="007F0D66"/>
    <w:rsid w:val="007F109E"/>
    <w:rsid w:val="007F1D35"/>
    <w:rsid w:val="007F388E"/>
    <w:rsid w:val="007F3C53"/>
    <w:rsid w:val="007F4FEF"/>
    <w:rsid w:val="007F596C"/>
    <w:rsid w:val="007F7320"/>
    <w:rsid w:val="007F7D70"/>
    <w:rsid w:val="008001EE"/>
    <w:rsid w:val="00800E10"/>
    <w:rsid w:val="008016E2"/>
    <w:rsid w:val="00801DC5"/>
    <w:rsid w:val="00801E3D"/>
    <w:rsid w:val="00801F54"/>
    <w:rsid w:val="00802009"/>
    <w:rsid w:val="00802A66"/>
    <w:rsid w:val="00803013"/>
    <w:rsid w:val="00803A40"/>
    <w:rsid w:val="00804546"/>
    <w:rsid w:val="00804EAC"/>
    <w:rsid w:val="00805229"/>
    <w:rsid w:val="00805414"/>
    <w:rsid w:val="0080735A"/>
    <w:rsid w:val="0080746F"/>
    <w:rsid w:val="00807DE1"/>
    <w:rsid w:val="008100E7"/>
    <w:rsid w:val="008122C3"/>
    <w:rsid w:val="0081263B"/>
    <w:rsid w:val="00813162"/>
    <w:rsid w:val="00813423"/>
    <w:rsid w:val="008135D7"/>
    <w:rsid w:val="00813C55"/>
    <w:rsid w:val="008144B0"/>
    <w:rsid w:val="00814E59"/>
    <w:rsid w:val="008150B3"/>
    <w:rsid w:val="00815B12"/>
    <w:rsid w:val="00815BB4"/>
    <w:rsid w:val="00816BBE"/>
    <w:rsid w:val="00816C56"/>
    <w:rsid w:val="008178AF"/>
    <w:rsid w:val="00817A8A"/>
    <w:rsid w:val="00822041"/>
    <w:rsid w:val="008233D1"/>
    <w:rsid w:val="00823D40"/>
    <w:rsid w:val="008250A4"/>
    <w:rsid w:val="00826B02"/>
    <w:rsid w:val="00826FD5"/>
    <w:rsid w:val="00827332"/>
    <w:rsid w:val="00827856"/>
    <w:rsid w:val="00827998"/>
    <w:rsid w:val="008302CE"/>
    <w:rsid w:val="008304D9"/>
    <w:rsid w:val="00831063"/>
    <w:rsid w:val="008315D8"/>
    <w:rsid w:val="00831B26"/>
    <w:rsid w:val="00832150"/>
    <w:rsid w:val="00832F59"/>
    <w:rsid w:val="008330EC"/>
    <w:rsid w:val="00833150"/>
    <w:rsid w:val="008344B2"/>
    <w:rsid w:val="00834A16"/>
    <w:rsid w:val="00834A8A"/>
    <w:rsid w:val="008356B5"/>
    <w:rsid w:val="008358AB"/>
    <w:rsid w:val="0083669C"/>
    <w:rsid w:val="00836B60"/>
    <w:rsid w:val="00836EF9"/>
    <w:rsid w:val="0083713D"/>
    <w:rsid w:val="00840B47"/>
    <w:rsid w:val="00840BE8"/>
    <w:rsid w:val="00840EF3"/>
    <w:rsid w:val="008418A5"/>
    <w:rsid w:val="00841EC8"/>
    <w:rsid w:val="00841F4C"/>
    <w:rsid w:val="008429DA"/>
    <w:rsid w:val="00843EE9"/>
    <w:rsid w:val="00844359"/>
    <w:rsid w:val="00844B0F"/>
    <w:rsid w:val="00844DD7"/>
    <w:rsid w:val="00844E40"/>
    <w:rsid w:val="00844F00"/>
    <w:rsid w:val="008452A9"/>
    <w:rsid w:val="00845820"/>
    <w:rsid w:val="00847229"/>
    <w:rsid w:val="00847BF2"/>
    <w:rsid w:val="008509AF"/>
    <w:rsid w:val="00851870"/>
    <w:rsid w:val="0085232A"/>
    <w:rsid w:val="00853C77"/>
    <w:rsid w:val="00853FDF"/>
    <w:rsid w:val="00854A60"/>
    <w:rsid w:val="0085578A"/>
    <w:rsid w:val="00860E84"/>
    <w:rsid w:val="00862BDD"/>
    <w:rsid w:val="0086339C"/>
    <w:rsid w:val="00863644"/>
    <w:rsid w:val="00863796"/>
    <w:rsid w:val="008637C9"/>
    <w:rsid w:val="008640EC"/>
    <w:rsid w:val="0086450F"/>
    <w:rsid w:val="008647C2"/>
    <w:rsid w:val="00866815"/>
    <w:rsid w:val="00867171"/>
    <w:rsid w:val="00867F7D"/>
    <w:rsid w:val="00870B0F"/>
    <w:rsid w:val="008711D5"/>
    <w:rsid w:val="00871793"/>
    <w:rsid w:val="00871986"/>
    <w:rsid w:val="008730D2"/>
    <w:rsid w:val="00873C81"/>
    <w:rsid w:val="00873F8F"/>
    <w:rsid w:val="00874933"/>
    <w:rsid w:val="00875433"/>
    <w:rsid w:val="00875DEB"/>
    <w:rsid w:val="00877632"/>
    <w:rsid w:val="00880648"/>
    <w:rsid w:val="00880D54"/>
    <w:rsid w:val="00881EA4"/>
    <w:rsid w:val="00881F0C"/>
    <w:rsid w:val="00882314"/>
    <w:rsid w:val="008829D6"/>
    <w:rsid w:val="00883597"/>
    <w:rsid w:val="0088475B"/>
    <w:rsid w:val="008853BF"/>
    <w:rsid w:val="00885698"/>
    <w:rsid w:val="008873BD"/>
    <w:rsid w:val="008873BE"/>
    <w:rsid w:val="00887C8A"/>
    <w:rsid w:val="008901FD"/>
    <w:rsid w:val="0089154C"/>
    <w:rsid w:val="00892D46"/>
    <w:rsid w:val="0089318F"/>
    <w:rsid w:val="008931A9"/>
    <w:rsid w:val="00893A1C"/>
    <w:rsid w:val="0089526B"/>
    <w:rsid w:val="008964FA"/>
    <w:rsid w:val="00896542"/>
    <w:rsid w:val="00897C93"/>
    <w:rsid w:val="008A1178"/>
    <w:rsid w:val="008A1965"/>
    <w:rsid w:val="008A19D5"/>
    <w:rsid w:val="008A4DDE"/>
    <w:rsid w:val="008A5A93"/>
    <w:rsid w:val="008A618A"/>
    <w:rsid w:val="008B08D1"/>
    <w:rsid w:val="008B09F1"/>
    <w:rsid w:val="008B1038"/>
    <w:rsid w:val="008B13E3"/>
    <w:rsid w:val="008B1752"/>
    <w:rsid w:val="008B1FEB"/>
    <w:rsid w:val="008B2761"/>
    <w:rsid w:val="008B446F"/>
    <w:rsid w:val="008B4B81"/>
    <w:rsid w:val="008B6327"/>
    <w:rsid w:val="008B6470"/>
    <w:rsid w:val="008B6D43"/>
    <w:rsid w:val="008B71E2"/>
    <w:rsid w:val="008B755C"/>
    <w:rsid w:val="008B7917"/>
    <w:rsid w:val="008C0B75"/>
    <w:rsid w:val="008C1469"/>
    <w:rsid w:val="008C1932"/>
    <w:rsid w:val="008C1EDC"/>
    <w:rsid w:val="008C24DB"/>
    <w:rsid w:val="008C2FD9"/>
    <w:rsid w:val="008C3867"/>
    <w:rsid w:val="008C3A0A"/>
    <w:rsid w:val="008C452A"/>
    <w:rsid w:val="008C4E66"/>
    <w:rsid w:val="008C5079"/>
    <w:rsid w:val="008C654D"/>
    <w:rsid w:val="008C6C7E"/>
    <w:rsid w:val="008C72C1"/>
    <w:rsid w:val="008C79A3"/>
    <w:rsid w:val="008D000D"/>
    <w:rsid w:val="008D0388"/>
    <w:rsid w:val="008D1ADD"/>
    <w:rsid w:val="008D1EB4"/>
    <w:rsid w:val="008D3053"/>
    <w:rsid w:val="008D356C"/>
    <w:rsid w:val="008D357A"/>
    <w:rsid w:val="008D544A"/>
    <w:rsid w:val="008D5A5F"/>
    <w:rsid w:val="008D5CFF"/>
    <w:rsid w:val="008D5E23"/>
    <w:rsid w:val="008D60A2"/>
    <w:rsid w:val="008D667A"/>
    <w:rsid w:val="008D68D7"/>
    <w:rsid w:val="008D746C"/>
    <w:rsid w:val="008E03DD"/>
    <w:rsid w:val="008E0539"/>
    <w:rsid w:val="008E1009"/>
    <w:rsid w:val="008E16D1"/>
    <w:rsid w:val="008E227A"/>
    <w:rsid w:val="008E31ED"/>
    <w:rsid w:val="008E35C7"/>
    <w:rsid w:val="008E3E20"/>
    <w:rsid w:val="008E5338"/>
    <w:rsid w:val="008E60C3"/>
    <w:rsid w:val="008E6E67"/>
    <w:rsid w:val="008E7351"/>
    <w:rsid w:val="008E77ED"/>
    <w:rsid w:val="008E785A"/>
    <w:rsid w:val="008F2807"/>
    <w:rsid w:val="008F34DF"/>
    <w:rsid w:val="008F3C5F"/>
    <w:rsid w:val="008F3D1E"/>
    <w:rsid w:val="008F4127"/>
    <w:rsid w:val="008F41DF"/>
    <w:rsid w:val="008F517F"/>
    <w:rsid w:val="008F6251"/>
    <w:rsid w:val="008F68B5"/>
    <w:rsid w:val="008F6A9E"/>
    <w:rsid w:val="008F7474"/>
    <w:rsid w:val="008F7533"/>
    <w:rsid w:val="008F7605"/>
    <w:rsid w:val="008F7746"/>
    <w:rsid w:val="008F78DB"/>
    <w:rsid w:val="00900A41"/>
    <w:rsid w:val="00901A39"/>
    <w:rsid w:val="00902C8F"/>
    <w:rsid w:val="00902CFE"/>
    <w:rsid w:val="0090381A"/>
    <w:rsid w:val="009061E7"/>
    <w:rsid w:val="00906B65"/>
    <w:rsid w:val="009113B9"/>
    <w:rsid w:val="00911624"/>
    <w:rsid w:val="00911E98"/>
    <w:rsid w:val="00912BA5"/>
    <w:rsid w:val="009131F7"/>
    <w:rsid w:val="00913F1B"/>
    <w:rsid w:val="0091449F"/>
    <w:rsid w:val="00914570"/>
    <w:rsid w:val="00914BB0"/>
    <w:rsid w:val="0091536A"/>
    <w:rsid w:val="009155B1"/>
    <w:rsid w:val="00915B92"/>
    <w:rsid w:val="00916022"/>
    <w:rsid w:val="00916078"/>
    <w:rsid w:val="0091657F"/>
    <w:rsid w:val="0091694B"/>
    <w:rsid w:val="00916C49"/>
    <w:rsid w:val="009171E4"/>
    <w:rsid w:val="009174F2"/>
    <w:rsid w:val="00917870"/>
    <w:rsid w:val="00917A8B"/>
    <w:rsid w:val="00917CBB"/>
    <w:rsid w:val="00920762"/>
    <w:rsid w:val="009207D5"/>
    <w:rsid w:val="009214AA"/>
    <w:rsid w:val="00921C93"/>
    <w:rsid w:val="009221CF"/>
    <w:rsid w:val="009223D7"/>
    <w:rsid w:val="0092478E"/>
    <w:rsid w:val="00924AE3"/>
    <w:rsid w:val="0092523D"/>
    <w:rsid w:val="00926EE7"/>
    <w:rsid w:val="009303A8"/>
    <w:rsid w:val="0093184B"/>
    <w:rsid w:val="00932561"/>
    <w:rsid w:val="009325E0"/>
    <w:rsid w:val="009325F9"/>
    <w:rsid w:val="0093290D"/>
    <w:rsid w:val="00932F8E"/>
    <w:rsid w:val="00933DA7"/>
    <w:rsid w:val="00936420"/>
    <w:rsid w:val="009365A5"/>
    <w:rsid w:val="00936A73"/>
    <w:rsid w:val="00936E9F"/>
    <w:rsid w:val="00936F1F"/>
    <w:rsid w:val="00937B5E"/>
    <w:rsid w:val="00937C32"/>
    <w:rsid w:val="00940E51"/>
    <w:rsid w:val="00941B88"/>
    <w:rsid w:val="00942523"/>
    <w:rsid w:val="009434E0"/>
    <w:rsid w:val="00944303"/>
    <w:rsid w:val="00944CBB"/>
    <w:rsid w:val="00946767"/>
    <w:rsid w:val="00950DB4"/>
    <w:rsid w:val="00951542"/>
    <w:rsid w:val="00951D13"/>
    <w:rsid w:val="00951D30"/>
    <w:rsid w:val="00952694"/>
    <w:rsid w:val="009536DB"/>
    <w:rsid w:val="009543C7"/>
    <w:rsid w:val="009573FA"/>
    <w:rsid w:val="009574B6"/>
    <w:rsid w:val="00957B7C"/>
    <w:rsid w:val="00960560"/>
    <w:rsid w:val="00961097"/>
    <w:rsid w:val="0096113F"/>
    <w:rsid w:val="0096186F"/>
    <w:rsid w:val="00962BC4"/>
    <w:rsid w:val="00962FC0"/>
    <w:rsid w:val="009631F7"/>
    <w:rsid w:val="00964072"/>
    <w:rsid w:val="00964865"/>
    <w:rsid w:val="00964D3D"/>
    <w:rsid w:val="0096519D"/>
    <w:rsid w:val="00965202"/>
    <w:rsid w:val="00966262"/>
    <w:rsid w:val="00966582"/>
    <w:rsid w:val="009668EA"/>
    <w:rsid w:val="00967890"/>
    <w:rsid w:val="009701B3"/>
    <w:rsid w:val="009704B7"/>
    <w:rsid w:val="00970B54"/>
    <w:rsid w:val="00971D48"/>
    <w:rsid w:val="0097214D"/>
    <w:rsid w:val="00972251"/>
    <w:rsid w:val="00973C74"/>
    <w:rsid w:val="00974A49"/>
    <w:rsid w:val="009766DC"/>
    <w:rsid w:val="00976A87"/>
    <w:rsid w:val="00976FCC"/>
    <w:rsid w:val="00977056"/>
    <w:rsid w:val="00977242"/>
    <w:rsid w:val="00977A83"/>
    <w:rsid w:val="00977E45"/>
    <w:rsid w:val="00977EE6"/>
    <w:rsid w:val="00980B2C"/>
    <w:rsid w:val="00980D54"/>
    <w:rsid w:val="00980E52"/>
    <w:rsid w:val="0098180E"/>
    <w:rsid w:val="0098196D"/>
    <w:rsid w:val="00981D3A"/>
    <w:rsid w:val="00982C83"/>
    <w:rsid w:val="00982CC3"/>
    <w:rsid w:val="009845CA"/>
    <w:rsid w:val="009849BA"/>
    <w:rsid w:val="00984A6D"/>
    <w:rsid w:val="00986183"/>
    <w:rsid w:val="00986F38"/>
    <w:rsid w:val="00987185"/>
    <w:rsid w:val="009872BD"/>
    <w:rsid w:val="009876DF"/>
    <w:rsid w:val="00991A97"/>
    <w:rsid w:val="00991B0D"/>
    <w:rsid w:val="00991B7A"/>
    <w:rsid w:val="00992660"/>
    <w:rsid w:val="00992838"/>
    <w:rsid w:val="00993B90"/>
    <w:rsid w:val="0099483F"/>
    <w:rsid w:val="00995FAF"/>
    <w:rsid w:val="0099634F"/>
    <w:rsid w:val="00996A86"/>
    <w:rsid w:val="00997348"/>
    <w:rsid w:val="00997520"/>
    <w:rsid w:val="009977F9"/>
    <w:rsid w:val="00997D1D"/>
    <w:rsid w:val="00997EA8"/>
    <w:rsid w:val="009A0F2F"/>
    <w:rsid w:val="009A1439"/>
    <w:rsid w:val="009A1C5A"/>
    <w:rsid w:val="009A2AF4"/>
    <w:rsid w:val="009A3703"/>
    <w:rsid w:val="009A3A03"/>
    <w:rsid w:val="009A48ED"/>
    <w:rsid w:val="009A4BE6"/>
    <w:rsid w:val="009A4E95"/>
    <w:rsid w:val="009A570E"/>
    <w:rsid w:val="009A7ABA"/>
    <w:rsid w:val="009A7E7B"/>
    <w:rsid w:val="009B0377"/>
    <w:rsid w:val="009B0CCD"/>
    <w:rsid w:val="009B0CF5"/>
    <w:rsid w:val="009B1DA7"/>
    <w:rsid w:val="009B27E3"/>
    <w:rsid w:val="009B2A17"/>
    <w:rsid w:val="009B2F11"/>
    <w:rsid w:val="009B35C3"/>
    <w:rsid w:val="009B489A"/>
    <w:rsid w:val="009B4AF5"/>
    <w:rsid w:val="009B615F"/>
    <w:rsid w:val="009B6E5C"/>
    <w:rsid w:val="009B7C47"/>
    <w:rsid w:val="009B7CE5"/>
    <w:rsid w:val="009C0583"/>
    <w:rsid w:val="009C07F7"/>
    <w:rsid w:val="009C0D2E"/>
    <w:rsid w:val="009C1072"/>
    <w:rsid w:val="009C1CB1"/>
    <w:rsid w:val="009C2219"/>
    <w:rsid w:val="009C2DAE"/>
    <w:rsid w:val="009C30DB"/>
    <w:rsid w:val="009C48E6"/>
    <w:rsid w:val="009C4FDC"/>
    <w:rsid w:val="009C565F"/>
    <w:rsid w:val="009C62C7"/>
    <w:rsid w:val="009C6D89"/>
    <w:rsid w:val="009C71A6"/>
    <w:rsid w:val="009C7A4A"/>
    <w:rsid w:val="009C7B96"/>
    <w:rsid w:val="009C7C60"/>
    <w:rsid w:val="009D1A73"/>
    <w:rsid w:val="009D1DF3"/>
    <w:rsid w:val="009D1E26"/>
    <w:rsid w:val="009D53D0"/>
    <w:rsid w:val="009D5687"/>
    <w:rsid w:val="009D56E7"/>
    <w:rsid w:val="009D5C94"/>
    <w:rsid w:val="009D74CF"/>
    <w:rsid w:val="009D754C"/>
    <w:rsid w:val="009D7607"/>
    <w:rsid w:val="009E117A"/>
    <w:rsid w:val="009E12B7"/>
    <w:rsid w:val="009E1586"/>
    <w:rsid w:val="009E15BF"/>
    <w:rsid w:val="009E18A5"/>
    <w:rsid w:val="009E3253"/>
    <w:rsid w:val="009E33F1"/>
    <w:rsid w:val="009E3B02"/>
    <w:rsid w:val="009E53CB"/>
    <w:rsid w:val="009E6F5E"/>
    <w:rsid w:val="009F0025"/>
    <w:rsid w:val="009F0357"/>
    <w:rsid w:val="009F1872"/>
    <w:rsid w:val="009F2AEF"/>
    <w:rsid w:val="009F2DF1"/>
    <w:rsid w:val="009F3D5A"/>
    <w:rsid w:val="009F3E8C"/>
    <w:rsid w:val="009F3EB9"/>
    <w:rsid w:val="009F4FC1"/>
    <w:rsid w:val="009F504E"/>
    <w:rsid w:val="009F61BF"/>
    <w:rsid w:val="009F6E62"/>
    <w:rsid w:val="009F6FEC"/>
    <w:rsid w:val="009F7705"/>
    <w:rsid w:val="009F7D40"/>
    <w:rsid w:val="00A00A0F"/>
    <w:rsid w:val="00A01829"/>
    <w:rsid w:val="00A03212"/>
    <w:rsid w:val="00A03B54"/>
    <w:rsid w:val="00A0457C"/>
    <w:rsid w:val="00A0470A"/>
    <w:rsid w:val="00A047ED"/>
    <w:rsid w:val="00A057C2"/>
    <w:rsid w:val="00A06177"/>
    <w:rsid w:val="00A0690A"/>
    <w:rsid w:val="00A070FC"/>
    <w:rsid w:val="00A073CF"/>
    <w:rsid w:val="00A11859"/>
    <w:rsid w:val="00A1185D"/>
    <w:rsid w:val="00A11A22"/>
    <w:rsid w:val="00A11B19"/>
    <w:rsid w:val="00A12836"/>
    <w:rsid w:val="00A12D2B"/>
    <w:rsid w:val="00A132DE"/>
    <w:rsid w:val="00A1464D"/>
    <w:rsid w:val="00A14E10"/>
    <w:rsid w:val="00A15EBA"/>
    <w:rsid w:val="00A15F66"/>
    <w:rsid w:val="00A17456"/>
    <w:rsid w:val="00A179D8"/>
    <w:rsid w:val="00A17A97"/>
    <w:rsid w:val="00A206DC"/>
    <w:rsid w:val="00A21869"/>
    <w:rsid w:val="00A21A1F"/>
    <w:rsid w:val="00A23401"/>
    <w:rsid w:val="00A24B93"/>
    <w:rsid w:val="00A263F3"/>
    <w:rsid w:val="00A264BD"/>
    <w:rsid w:val="00A26BAE"/>
    <w:rsid w:val="00A2715F"/>
    <w:rsid w:val="00A27E07"/>
    <w:rsid w:val="00A30592"/>
    <w:rsid w:val="00A30A2C"/>
    <w:rsid w:val="00A30A53"/>
    <w:rsid w:val="00A3188A"/>
    <w:rsid w:val="00A318EA"/>
    <w:rsid w:val="00A3257E"/>
    <w:rsid w:val="00A32A10"/>
    <w:rsid w:val="00A32DDE"/>
    <w:rsid w:val="00A33513"/>
    <w:rsid w:val="00A33B0F"/>
    <w:rsid w:val="00A345AC"/>
    <w:rsid w:val="00A353A9"/>
    <w:rsid w:val="00A35492"/>
    <w:rsid w:val="00A3613E"/>
    <w:rsid w:val="00A36DC6"/>
    <w:rsid w:val="00A379C8"/>
    <w:rsid w:val="00A400FE"/>
    <w:rsid w:val="00A40CFD"/>
    <w:rsid w:val="00A411AA"/>
    <w:rsid w:val="00A424E4"/>
    <w:rsid w:val="00A44F17"/>
    <w:rsid w:val="00A46223"/>
    <w:rsid w:val="00A468BC"/>
    <w:rsid w:val="00A47CA4"/>
    <w:rsid w:val="00A51DFE"/>
    <w:rsid w:val="00A520F6"/>
    <w:rsid w:val="00A525BF"/>
    <w:rsid w:val="00A529F8"/>
    <w:rsid w:val="00A52CC9"/>
    <w:rsid w:val="00A52DF3"/>
    <w:rsid w:val="00A5323C"/>
    <w:rsid w:val="00A532E1"/>
    <w:rsid w:val="00A535FD"/>
    <w:rsid w:val="00A55525"/>
    <w:rsid w:val="00A557B9"/>
    <w:rsid w:val="00A5677B"/>
    <w:rsid w:val="00A56EED"/>
    <w:rsid w:val="00A575DE"/>
    <w:rsid w:val="00A60708"/>
    <w:rsid w:val="00A61E05"/>
    <w:rsid w:val="00A62FE3"/>
    <w:rsid w:val="00A634E9"/>
    <w:rsid w:val="00A634ED"/>
    <w:rsid w:val="00A6375F"/>
    <w:rsid w:val="00A63E9C"/>
    <w:rsid w:val="00A64070"/>
    <w:rsid w:val="00A6463D"/>
    <w:rsid w:val="00A65582"/>
    <w:rsid w:val="00A6562D"/>
    <w:rsid w:val="00A65EAD"/>
    <w:rsid w:val="00A664A3"/>
    <w:rsid w:val="00A66E37"/>
    <w:rsid w:val="00A6720B"/>
    <w:rsid w:val="00A67A6B"/>
    <w:rsid w:val="00A702CF"/>
    <w:rsid w:val="00A71995"/>
    <w:rsid w:val="00A720C8"/>
    <w:rsid w:val="00A7225E"/>
    <w:rsid w:val="00A7350D"/>
    <w:rsid w:val="00A75121"/>
    <w:rsid w:val="00A7535E"/>
    <w:rsid w:val="00A761C8"/>
    <w:rsid w:val="00A76F48"/>
    <w:rsid w:val="00A8280B"/>
    <w:rsid w:val="00A830D5"/>
    <w:rsid w:val="00A83275"/>
    <w:rsid w:val="00A83812"/>
    <w:rsid w:val="00A841B2"/>
    <w:rsid w:val="00A852BC"/>
    <w:rsid w:val="00A8774C"/>
    <w:rsid w:val="00A87852"/>
    <w:rsid w:val="00A90684"/>
    <w:rsid w:val="00A906DD"/>
    <w:rsid w:val="00A91159"/>
    <w:rsid w:val="00A912F1"/>
    <w:rsid w:val="00A92E73"/>
    <w:rsid w:val="00A934FD"/>
    <w:rsid w:val="00A944A4"/>
    <w:rsid w:val="00A948F9"/>
    <w:rsid w:val="00A94AA7"/>
    <w:rsid w:val="00A95371"/>
    <w:rsid w:val="00A95998"/>
    <w:rsid w:val="00A97409"/>
    <w:rsid w:val="00A9740B"/>
    <w:rsid w:val="00A97775"/>
    <w:rsid w:val="00A97DD2"/>
    <w:rsid w:val="00AA0D48"/>
    <w:rsid w:val="00AA124A"/>
    <w:rsid w:val="00AA12F4"/>
    <w:rsid w:val="00AA186F"/>
    <w:rsid w:val="00AA2301"/>
    <w:rsid w:val="00AA36BD"/>
    <w:rsid w:val="00AA3FCA"/>
    <w:rsid w:val="00AA461E"/>
    <w:rsid w:val="00AA4D7C"/>
    <w:rsid w:val="00AA5158"/>
    <w:rsid w:val="00AA53BC"/>
    <w:rsid w:val="00AA58BA"/>
    <w:rsid w:val="00AA66EF"/>
    <w:rsid w:val="00AA6FBA"/>
    <w:rsid w:val="00AA70A8"/>
    <w:rsid w:val="00AA70FE"/>
    <w:rsid w:val="00AA78C6"/>
    <w:rsid w:val="00AB15A1"/>
    <w:rsid w:val="00AB2B4C"/>
    <w:rsid w:val="00AB34C0"/>
    <w:rsid w:val="00AB3738"/>
    <w:rsid w:val="00AB4009"/>
    <w:rsid w:val="00AB4091"/>
    <w:rsid w:val="00AB621F"/>
    <w:rsid w:val="00AB6270"/>
    <w:rsid w:val="00AB75D5"/>
    <w:rsid w:val="00AC00C5"/>
    <w:rsid w:val="00AC0E25"/>
    <w:rsid w:val="00AC1CFC"/>
    <w:rsid w:val="00AC1E8E"/>
    <w:rsid w:val="00AC24AE"/>
    <w:rsid w:val="00AC2D69"/>
    <w:rsid w:val="00AC30FD"/>
    <w:rsid w:val="00AC37E5"/>
    <w:rsid w:val="00AC3E8F"/>
    <w:rsid w:val="00AC4CCC"/>
    <w:rsid w:val="00AC6444"/>
    <w:rsid w:val="00AC6CC3"/>
    <w:rsid w:val="00AD06E5"/>
    <w:rsid w:val="00AD18B2"/>
    <w:rsid w:val="00AD1BAD"/>
    <w:rsid w:val="00AD1C72"/>
    <w:rsid w:val="00AD2745"/>
    <w:rsid w:val="00AD2A61"/>
    <w:rsid w:val="00AD2DEA"/>
    <w:rsid w:val="00AD3801"/>
    <w:rsid w:val="00AD395C"/>
    <w:rsid w:val="00AD3A18"/>
    <w:rsid w:val="00AD5B20"/>
    <w:rsid w:val="00AD67E0"/>
    <w:rsid w:val="00AD728C"/>
    <w:rsid w:val="00AE0B50"/>
    <w:rsid w:val="00AE3341"/>
    <w:rsid w:val="00AE3A52"/>
    <w:rsid w:val="00AE4735"/>
    <w:rsid w:val="00AE5455"/>
    <w:rsid w:val="00AE5682"/>
    <w:rsid w:val="00AE5996"/>
    <w:rsid w:val="00AE613E"/>
    <w:rsid w:val="00AE794F"/>
    <w:rsid w:val="00AF018A"/>
    <w:rsid w:val="00AF0347"/>
    <w:rsid w:val="00AF06EF"/>
    <w:rsid w:val="00AF21B9"/>
    <w:rsid w:val="00AF2429"/>
    <w:rsid w:val="00AF2D86"/>
    <w:rsid w:val="00AF3CF3"/>
    <w:rsid w:val="00AF5A76"/>
    <w:rsid w:val="00AF65E1"/>
    <w:rsid w:val="00AF6743"/>
    <w:rsid w:val="00AF6AF4"/>
    <w:rsid w:val="00B00B1B"/>
    <w:rsid w:val="00B00B80"/>
    <w:rsid w:val="00B00DC4"/>
    <w:rsid w:val="00B011AE"/>
    <w:rsid w:val="00B01EA3"/>
    <w:rsid w:val="00B025CB"/>
    <w:rsid w:val="00B02A31"/>
    <w:rsid w:val="00B032F2"/>
    <w:rsid w:val="00B04541"/>
    <w:rsid w:val="00B04AE7"/>
    <w:rsid w:val="00B04ECA"/>
    <w:rsid w:val="00B05564"/>
    <w:rsid w:val="00B05FF6"/>
    <w:rsid w:val="00B0627B"/>
    <w:rsid w:val="00B06901"/>
    <w:rsid w:val="00B1093E"/>
    <w:rsid w:val="00B10A93"/>
    <w:rsid w:val="00B114FA"/>
    <w:rsid w:val="00B117F4"/>
    <w:rsid w:val="00B135B6"/>
    <w:rsid w:val="00B136DC"/>
    <w:rsid w:val="00B146E7"/>
    <w:rsid w:val="00B21AA0"/>
    <w:rsid w:val="00B22436"/>
    <w:rsid w:val="00B22C02"/>
    <w:rsid w:val="00B24BB0"/>
    <w:rsid w:val="00B24D95"/>
    <w:rsid w:val="00B25436"/>
    <w:rsid w:val="00B25CC3"/>
    <w:rsid w:val="00B2687C"/>
    <w:rsid w:val="00B26D21"/>
    <w:rsid w:val="00B26E46"/>
    <w:rsid w:val="00B27F73"/>
    <w:rsid w:val="00B3078F"/>
    <w:rsid w:val="00B30BD7"/>
    <w:rsid w:val="00B32DA9"/>
    <w:rsid w:val="00B337CF"/>
    <w:rsid w:val="00B340A3"/>
    <w:rsid w:val="00B34CE4"/>
    <w:rsid w:val="00B34DD5"/>
    <w:rsid w:val="00B35DCA"/>
    <w:rsid w:val="00B35FBE"/>
    <w:rsid w:val="00B37CF8"/>
    <w:rsid w:val="00B37EB5"/>
    <w:rsid w:val="00B406B2"/>
    <w:rsid w:val="00B40F6B"/>
    <w:rsid w:val="00B41B7E"/>
    <w:rsid w:val="00B41BFF"/>
    <w:rsid w:val="00B41DA4"/>
    <w:rsid w:val="00B423FA"/>
    <w:rsid w:val="00B42423"/>
    <w:rsid w:val="00B42CA2"/>
    <w:rsid w:val="00B42CE7"/>
    <w:rsid w:val="00B43BC3"/>
    <w:rsid w:val="00B43DFB"/>
    <w:rsid w:val="00B4575B"/>
    <w:rsid w:val="00B45CC5"/>
    <w:rsid w:val="00B479A3"/>
    <w:rsid w:val="00B50DF5"/>
    <w:rsid w:val="00B522CA"/>
    <w:rsid w:val="00B52374"/>
    <w:rsid w:val="00B534E6"/>
    <w:rsid w:val="00B55390"/>
    <w:rsid w:val="00B559AB"/>
    <w:rsid w:val="00B602E4"/>
    <w:rsid w:val="00B609BA"/>
    <w:rsid w:val="00B60FB0"/>
    <w:rsid w:val="00B624D4"/>
    <w:rsid w:val="00B62B18"/>
    <w:rsid w:val="00B63D88"/>
    <w:rsid w:val="00B645C0"/>
    <w:rsid w:val="00B64716"/>
    <w:rsid w:val="00B653FF"/>
    <w:rsid w:val="00B65AB1"/>
    <w:rsid w:val="00B66932"/>
    <w:rsid w:val="00B669C8"/>
    <w:rsid w:val="00B675FE"/>
    <w:rsid w:val="00B678BF"/>
    <w:rsid w:val="00B67B40"/>
    <w:rsid w:val="00B67B57"/>
    <w:rsid w:val="00B700F4"/>
    <w:rsid w:val="00B702E9"/>
    <w:rsid w:val="00B7169B"/>
    <w:rsid w:val="00B71786"/>
    <w:rsid w:val="00B719B4"/>
    <w:rsid w:val="00B7222D"/>
    <w:rsid w:val="00B72B70"/>
    <w:rsid w:val="00B72C29"/>
    <w:rsid w:val="00B73012"/>
    <w:rsid w:val="00B73958"/>
    <w:rsid w:val="00B74716"/>
    <w:rsid w:val="00B758C1"/>
    <w:rsid w:val="00B75D74"/>
    <w:rsid w:val="00B7636E"/>
    <w:rsid w:val="00B7667C"/>
    <w:rsid w:val="00B76927"/>
    <w:rsid w:val="00B7730B"/>
    <w:rsid w:val="00B77595"/>
    <w:rsid w:val="00B77D90"/>
    <w:rsid w:val="00B77DA0"/>
    <w:rsid w:val="00B8041C"/>
    <w:rsid w:val="00B805B8"/>
    <w:rsid w:val="00B80794"/>
    <w:rsid w:val="00B81F1F"/>
    <w:rsid w:val="00B82CD5"/>
    <w:rsid w:val="00B83E4C"/>
    <w:rsid w:val="00B83F45"/>
    <w:rsid w:val="00B84C2F"/>
    <w:rsid w:val="00B852CD"/>
    <w:rsid w:val="00B852FB"/>
    <w:rsid w:val="00B85353"/>
    <w:rsid w:val="00B853CA"/>
    <w:rsid w:val="00B853CB"/>
    <w:rsid w:val="00B8597C"/>
    <w:rsid w:val="00B90631"/>
    <w:rsid w:val="00B90CD8"/>
    <w:rsid w:val="00B91364"/>
    <w:rsid w:val="00B91763"/>
    <w:rsid w:val="00B923A5"/>
    <w:rsid w:val="00B931D9"/>
    <w:rsid w:val="00B9328C"/>
    <w:rsid w:val="00B9386C"/>
    <w:rsid w:val="00B9418E"/>
    <w:rsid w:val="00B94389"/>
    <w:rsid w:val="00B94F53"/>
    <w:rsid w:val="00B95910"/>
    <w:rsid w:val="00B95BAB"/>
    <w:rsid w:val="00B95ED4"/>
    <w:rsid w:val="00B97CC0"/>
    <w:rsid w:val="00BA0095"/>
    <w:rsid w:val="00BA17B9"/>
    <w:rsid w:val="00BA17EE"/>
    <w:rsid w:val="00BA22A3"/>
    <w:rsid w:val="00BA25F1"/>
    <w:rsid w:val="00BA3A44"/>
    <w:rsid w:val="00BA50C1"/>
    <w:rsid w:val="00BA56A6"/>
    <w:rsid w:val="00BA5A8C"/>
    <w:rsid w:val="00BA5D5A"/>
    <w:rsid w:val="00BA6D59"/>
    <w:rsid w:val="00BA6FB9"/>
    <w:rsid w:val="00BA7A23"/>
    <w:rsid w:val="00BA7EB9"/>
    <w:rsid w:val="00BB0105"/>
    <w:rsid w:val="00BB084F"/>
    <w:rsid w:val="00BB0B79"/>
    <w:rsid w:val="00BB138A"/>
    <w:rsid w:val="00BB2592"/>
    <w:rsid w:val="00BB26DB"/>
    <w:rsid w:val="00BB37D2"/>
    <w:rsid w:val="00BB3B12"/>
    <w:rsid w:val="00BB414A"/>
    <w:rsid w:val="00BB4B11"/>
    <w:rsid w:val="00BB53D5"/>
    <w:rsid w:val="00BB559A"/>
    <w:rsid w:val="00BB5BC3"/>
    <w:rsid w:val="00BB74D7"/>
    <w:rsid w:val="00BB7B4C"/>
    <w:rsid w:val="00BC03D3"/>
    <w:rsid w:val="00BC0995"/>
    <w:rsid w:val="00BC19ED"/>
    <w:rsid w:val="00BC1D9D"/>
    <w:rsid w:val="00BC29E2"/>
    <w:rsid w:val="00BC2C59"/>
    <w:rsid w:val="00BC33D0"/>
    <w:rsid w:val="00BC36E9"/>
    <w:rsid w:val="00BC3D7A"/>
    <w:rsid w:val="00BC50AE"/>
    <w:rsid w:val="00BC5278"/>
    <w:rsid w:val="00BC5834"/>
    <w:rsid w:val="00BC5CA0"/>
    <w:rsid w:val="00BC5D18"/>
    <w:rsid w:val="00BC62E8"/>
    <w:rsid w:val="00BC646B"/>
    <w:rsid w:val="00BC6C9D"/>
    <w:rsid w:val="00BC7C41"/>
    <w:rsid w:val="00BC7CC3"/>
    <w:rsid w:val="00BC7E67"/>
    <w:rsid w:val="00BD10CC"/>
    <w:rsid w:val="00BD15D5"/>
    <w:rsid w:val="00BD2B15"/>
    <w:rsid w:val="00BD2BA1"/>
    <w:rsid w:val="00BD3A73"/>
    <w:rsid w:val="00BD3AC8"/>
    <w:rsid w:val="00BD3BE4"/>
    <w:rsid w:val="00BD3E48"/>
    <w:rsid w:val="00BD4DEC"/>
    <w:rsid w:val="00BD58FD"/>
    <w:rsid w:val="00BD68D1"/>
    <w:rsid w:val="00BD70B6"/>
    <w:rsid w:val="00BD73DB"/>
    <w:rsid w:val="00BD7E8F"/>
    <w:rsid w:val="00BE0062"/>
    <w:rsid w:val="00BE0DC8"/>
    <w:rsid w:val="00BE1EE1"/>
    <w:rsid w:val="00BE2B01"/>
    <w:rsid w:val="00BE4819"/>
    <w:rsid w:val="00BE4C45"/>
    <w:rsid w:val="00BE5F60"/>
    <w:rsid w:val="00BE708D"/>
    <w:rsid w:val="00BF0A6B"/>
    <w:rsid w:val="00BF0A94"/>
    <w:rsid w:val="00BF0C00"/>
    <w:rsid w:val="00BF1C52"/>
    <w:rsid w:val="00BF27D1"/>
    <w:rsid w:val="00BF2C04"/>
    <w:rsid w:val="00BF3212"/>
    <w:rsid w:val="00BF4F3D"/>
    <w:rsid w:val="00BF5A6D"/>
    <w:rsid w:val="00BF704D"/>
    <w:rsid w:val="00BF7B60"/>
    <w:rsid w:val="00C00B41"/>
    <w:rsid w:val="00C02945"/>
    <w:rsid w:val="00C03702"/>
    <w:rsid w:val="00C03C7F"/>
    <w:rsid w:val="00C049B1"/>
    <w:rsid w:val="00C04EA3"/>
    <w:rsid w:val="00C102F1"/>
    <w:rsid w:val="00C103E4"/>
    <w:rsid w:val="00C10CF4"/>
    <w:rsid w:val="00C10F95"/>
    <w:rsid w:val="00C11536"/>
    <w:rsid w:val="00C11D11"/>
    <w:rsid w:val="00C12B65"/>
    <w:rsid w:val="00C148E4"/>
    <w:rsid w:val="00C15AC3"/>
    <w:rsid w:val="00C15FF1"/>
    <w:rsid w:val="00C2172B"/>
    <w:rsid w:val="00C22CAF"/>
    <w:rsid w:val="00C24345"/>
    <w:rsid w:val="00C2444E"/>
    <w:rsid w:val="00C249D8"/>
    <w:rsid w:val="00C26A3F"/>
    <w:rsid w:val="00C2708C"/>
    <w:rsid w:val="00C27D71"/>
    <w:rsid w:val="00C30B87"/>
    <w:rsid w:val="00C31113"/>
    <w:rsid w:val="00C33F05"/>
    <w:rsid w:val="00C349CD"/>
    <w:rsid w:val="00C34EE0"/>
    <w:rsid w:val="00C35CBB"/>
    <w:rsid w:val="00C36389"/>
    <w:rsid w:val="00C363D8"/>
    <w:rsid w:val="00C3659B"/>
    <w:rsid w:val="00C37BA6"/>
    <w:rsid w:val="00C37EAB"/>
    <w:rsid w:val="00C4007C"/>
    <w:rsid w:val="00C410B4"/>
    <w:rsid w:val="00C42860"/>
    <w:rsid w:val="00C4310F"/>
    <w:rsid w:val="00C43D91"/>
    <w:rsid w:val="00C45BC1"/>
    <w:rsid w:val="00C45F50"/>
    <w:rsid w:val="00C461EA"/>
    <w:rsid w:val="00C4628C"/>
    <w:rsid w:val="00C46E13"/>
    <w:rsid w:val="00C47092"/>
    <w:rsid w:val="00C50617"/>
    <w:rsid w:val="00C517B5"/>
    <w:rsid w:val="00C518A6"/>
    <w:rsid w:val="00C51EC4"/>
    <w:rsid w:val="00C52CAD"/>
    <w:rsid w:val="00C52FEF"/>
    <w:rsid w:val="00C53E06"/>
    <w:rsid w:val="00C54A7D"/>
    <w:rsid w:val="00C54ECB"/>
    <w:rsid w:val="00C55411"/>
    <w:rsid w:val="00C55543"/>
    <w:rsid w:val="00C564AD"/>
    <w:rsid w:val="00C573C2"/>
    <w:rsid w:val="00C57456"/>
    <w:rsid w:val="00C57740"/>
    <w:rsid w:val="00C5775A"/>
    <w:rsid w:val="00C604BA"/>
    <w:rsid w:val="00C6131D"/>
    <w:rsid w:val="00C61839"/>
    <w:rsid w:val="00C61A31"/>
    <w:rsid w:val="00C61E40"/>
    <w:rsid w:val="00C61F6E"/>
    <w:rsid w:val="00C6218A"/>
    <w:rsid w:val="00C638F1"/>
    <w:rsid w:val="00C64397"/>
    <w:rsid w:val="00C65BF0"/>
    <w:rsid w:val="00C66AEE"/>
    <w:rsid w:val="00C66BF5"/>
    <w:rsid w:val="00C6772A"/>
    <w:rsid w:val="00C67947"/>
    <w:rsid w:val="00C71660"/>
    <w:rsid w:val="00C7181F"/>
    <w:rsid w:val="00C727A7"/>
    <w:rsid w:val="00C72902"/>
    <w:rsid w:val="00C755D8"/>
    <w:rsid w:val="00C773C2"/>
    <w:rsid w:val="00C80D5E"/>
    <w:rsid w:val="00C816B7"/>
    <w:rsid w:val="00C81BDB"/>
    <w:rsid w:val="00C81F50"/>
    <w:rsid w:val="00C822D1"/>
    <w:rsid w:val="00C829C3"/>
    <w:rsid w:val="00C838D6"/>
    <w:rsid w:val="00C83B68"/>
    <w:rsid w:val="00C8447A"/>
    <w:rsid w:val="00C8455F"/>
    <w:rsid w:val="00C8566D"/>
    <w:rsid w:val="00C85CA7"/>
    <w:rsid w:val="00C873D0"/>
    <w:rsid w:val="00C87E59"/>
    <w:rsid w:val="00C90735"/>
    <w:rsid w:val="00C92827"/>
    <w:rsid w:val="00C92A86"/>
    <w:rsid w:val="00C93DE4"/>
    <w:rsid w:val="00C94450"/>
    <w:rsid w:val="00C95867"/>
    <w:rsid w:val="00C964F2"/>
    <w:rsid w:val="00C97C93"/>
    <w:rsid w:val="00C97E56"/>
    <w:rsid w:val="00CA06B0"/>
    <w:rsid w:val="00CA0FCF"/>
    <w:rsid w:val="00CA1067"/>
    <w:rsid w:val="00CA1899"/>
    <w:rsid w:val="00CA21B3"/>
    <w:rsid w:val="00CA24C5"/>
    <w:rsid w:val="00CA3EFD"/>
    <w:rsid w:val="00CA43E5"/>
    <w:rsid w:val="00CA5160"/>
    <w:rsid w:val="00CA5D98"/>
    <w:rsid w:val="00CA6345"/>
    <w:rsid w:val="00CA6790"/>
    <w:rsid w:val="00CA685E"/>
    <w:rsid w:val="00CA6C10"/>
    <w:rsid w:val="00CA70D4"/>
    <w:rsid w:val="00CA748D"/>
    <w:rsid w:val="00CA7496"/>
    <w:rsid w:val="00CB0629"/>
    <w:rsid w:val="00CB19FA"/>
    <w:rsid w:val="00CB2052"/>
    <w:rsid w:val="00CB2607"/>
    <w:rsid w:val="00CB3062"/>
    <w:rsid w:val="00CB3857"/>
    <w:rsid w:val="00CB5AB8"/>
    <w:rsid w:val="00CB6F1C"/>
    <w:rsid w:val="00CB76AD"/>
    <w:rsid w:val="00CB7810"/>
    <w:rsid w:val="00CB7B18"/>
    <w:rsid w:val="00CC12AB"/>
    <w:rsid w:val="00CC13EE"/>
    <w:rsid w:val="00CC37A5"/>
    <w:rsid w:val="00CC3B12"/>
    <w:rsid w:val="00CC4C6B"/>
    <w:rsid w:val="00CC5297"/>
    <w:rsid w:val="00CC5DC4"/>
    <w:rsid w:val="00CC6258"/>
    <w:rsid w:val="00CC6D64"/>
    <w:rsid w:val="00CC6E52"/>
    <w:rsid w:val="00CD01A3"/>
    <w:rsid w:val="00CD0F36"/>
    <w:rsid w:val="00CD14A5"/>
    <w:rsid w:val="00CD1CE6"/>
    <w:rsid w:val="00CD2073"/>
    <w:rsid w:val="00CD277E"/>
    <w:rsid w:val="00CD372D"/>
    <w:rsid w:val="00CD37AB"/>
    <w:rsid w:val="00CD4509"/>
    <w:rsid w:val="00CD4ADB"/>
    <w:rsid w:val="00CD4BAA"/>
    <w:rsid w:val="00CD5AFF"/>
    <w:rsid w:val="00CD5B73"/>
    <w:rsid w:val="00CD5FFB"/>
    <w:rsid w:val="00CD609A"/>
    <w:rsid w:val="00CD6578"/>
    <w:rsid w:val="00CD6982"/>
    <w:rsid w:val="00CD7CE9"/>
    <w:rsid w:val="00CE1ABE"/>
    <w:rsid w:val="00CE3B01"/>
    <w:rsid w:val="00CE450B"/>
    <w:rsid w:val="00CE4962"/>
    <w:rsid w:val="00CE4D24"/>
    <w:rsid w:val="00CE52FA"/>
    <w:rsid w:val="00CE5CC5"/>
    <w:rsid w:val="00CE5F9A"/>
    <w:rsid w:val="00CE6473"/>
    <w:rsid w:val="00CE6616"/>
    <w:rsid w:val="00CE6643"/>
    <w:rsid w:val="00CE6C19"/>
    <w:rsid w:val="00CE7986"/>
    <w:rsid w:val="00CE7B29"/>
    <w:rsid w:val="00CE7E1A"/>
    <w:rsid w:val="00CF0824"/>
    <w:rsid w:val="00CF0B38"/>
    <w:rsid w:val="00CF152D"/>
    <w:rsid w:val="00CF1798"/>
    <w:rsid w:val="00CF2163"/>
    <w:rsid w:val="00CF27C4"/>
    <w:rsid w:val="00CF45A2"/>
    <w:rsid w:val="00CF577A"/>
    <w:rsid w:val="00CF6133"/>
    <w:rsid w:val="00CF70F7"/>
    <w:rsid w:val="00D009F3"/>
    <w:rsid w:val="00D00A32"/>
    <w:rsid w:val="00D016DF"/>
    <w:rsid w:val="00D018D7"/>
    <w:rsid w:val="00D02B6A"/>
    <w:rsid w:val="00D03776"/>
    <w:rsid w:val="00D0483D"/>
    <w:rsid w:val="00D04B77"/>
    <w:rsid w:val="00D06099"/>
    <w:rsid w:val="00D06D77"/>
    <w:rsid w:val="00D071C9"/>
    <w:rsid w:val="00D073F9"/>
    <w:rsid w:val="00D10366"/>
    <w:rsid w:val="00D10E47"/>
    <w:rsid w:val="00D1221C"/>
    <w:rsid w:val="00D12902"/>
    <w:rsid w:val="00D148C8"/>
    <w:rsid w:val="00D14BEA"/>
    <w:rsid w:val="00D14F50"/>
    <w:rsid w:val="00D153E5"/>
    <w:rsid w:val="00D15612"/>
    <w:rsid w:val="00D16A24"/>
    <w:rsid w:val="00D170F0"/>
    <w:rsid w:val="00D17243"/>
    <w:rsid w:val="00D1731C"/>
    <w:rsid w:val="00D1759A"/>
    <w:rsid w:val="00D2048B"/>
    <w:rsid w:val="00D2095A"/>
    <w:rsid w:val="00D20AAF"/>
    <w:rsid w:val="00D20EB1"/>
    <w:rsid w:val="00D21CE4"/>
    <w:rsid w:val="00D22E87"/>
    <w:rsid w:val="00D23659"/>
    <w:rsid w:val="00D2463A"/>
    <w:rsid w:val="00D24ECC"/>
    <w:rsid w:val="00D25081"/>
    <w:rsid w:val="00D2550F"/>
    <w:rsid w:val="00D25B51"/>
    <w:rsid w:val="00D261C7"/>
    <w:rsid w:val="00D264CA"/>
    <w:rsid w:val="00D269F1"/>
    <w:rsid w:val="00D27C7A"/>
    <w:rsid w:val="00D27FEC"/>
    <w:rsid w:val="00D3047C"/>
    <w:rsid w:val="00D30D98"/>
    <w:rsid w:val="00D31066"/>
    <w:rsid w:val="00D31086"/>
    <w:rsid w:val="00D314F5"/>
    <w:rsid w:val="00D315C1"/>
    <w:rsid w:val="00D31E10"/>
    <w:rsid w:val="00D3260E"/>
    <w:rsid w:val="00D33BC1"/>
    <w:rsid w:val="00D34254"/>
    <w:rsid w:val="00D3456F"/>
    <w:rsid w:val="00D34A89"/>
    <w:rsid w:val="00D34DF7"/>
    <w:rsid w:val="00D3505B"/>
    <w:rsid w:val="00D35495"/>
    <w:rsid w:val="00D3635C"/>
    <w:rsid w:val="00D3673D"/>
    <w:rsid w:val="00D3698F"/>
    <w:rsid w:val="00D412BD"/>
    <w:rsid w:val="00D43422"/>
    <w:rsid w:val="00D435B0"/>
    <w:rsid w:val="00D4369B"/>
    <w:rsid w:val="00D43C2F"/>
    <w:rsid w:val="00D448BB"/>
    <w:rsid w:val="00D44BC4"/>
    <w:rsid w:val="00D44CA6"/>
    <w:rsid w:val="00D45513"/>
    <w:rsid w:val="00D455E6"/>
    <w:rsid w:val="00D45633"/>
    <w:rsid w:val="00D45B74"/>
    <w:rsid w:val="00D50553"/>
    <w:rsid w:val="00D51982"/>
    <w:rsid w:val="00D530DB"/>
    <w:rsid w:val="00D55BF8"/>
    <w:rsid w:val="00D55CF3"/>
    <w:rsid w:val="00D563C2"/>
    <w:rsid w:val="00D57ABE"/>
    <w:rsid w:val="00D60A2C"/>
    <w:rsid w:val="00D60B47"/>
    <w:rsid w:val="00D60FC8"/>
    <w:rsid w:val="00D61D3F"/>
    <w:rsid w:val="00D6209C"/>
    <w:rsid w:val="00D636A6"/>
    <w:rsid w:val="00D63E16"/>
    <w:rsid w:val="00D646B7"/>
    <w:rsid w:val="00D64DD9"/>
    <w:rsid w:val="00D65076"/>
    <w:rsid w:val="00D6619C"/>
    <w:rsid w:val="00D665A1"/>
    <w:rsid w:val="00D66BCB"/>
    <w:rsid w:val="00D701F7"/>
    <w:rsid w:val="00D70F8B"/>
    <w:rsid w:val="00D71CCE"/>
    <w:rsid w:val="00D72D79"/>
    <w:rsid w:val="00D73536"/>
    <w:rsid w:val="00D73A63"/>
    <w:rsid w:val="00D73CF4"/>
    <w:rsid w:val="00D73E45"/>
    <w:rsid w:val="00D74557"/>
    <w:rsid w:val="00D74C3E"/>
    <w:rsid w:val="00D76022"/>
    <w:rsid w:val="00D7618B"/>
    <w:rsid w:val="00D77982"/>
    <w:rsid w:val="00D77BD3"/>
    <w:rsid w:val="00D80020"/>
    <w:rsid w:val="00D81186"/>
    <w:rsid w:val="00D81767"/>
    <w:rsid w:val="00D81B6C"/>
    <w:rsid w:val="00D82296"/>
    <w:rsid w:val="00D83256"/>
    <w:rsid w:val="00D84BDD"/>
    <w:rsid w:val="00D85F5B"/>
    <w:rsid w:val="00D87935"/>
    <w:rsid w:val="00D91406"/>
    <w:rsid w:val="00D930D8"/>
    <w:rsid w:val="00D94217"/>
    <w:rsid w:val="00D94A64"/>
    <w:rsid w:val="00D94AD2"/>
    <w:rsid w:val="00D9588E"/>
    <w:rsid w:val="00D96120"/>
    <w:rsid w:val="00D96BE4"/>
    <w:rsid w:val="00D9701C"/>
    <w:rsid w:val="00D976BC"/>
    <w:rsid w:val="00D97DD6"/>
    <w:rsid w:val="00DA056A"/>
    <w:rsid w:val="00DA0D4E"/>
    <w:rsid w:val="00DA1A13"/>
    <w:rsid w:val="00DA2F0A"/>
    <w:rsid w:val="00DA3758"/>
    <w:rsid w:val="00DA38DE"/>
    <w:rsid w:val="00DA3EE3"/>
    <w:rsid w:val="00DA416C"/>
    <w:rsid w:val="00DA4BFA"/>
    <w:rsid w:val="00DA5050"/>
    <w:rsid w:val="00DA5BD9"/>
    <w:rsid w:val="00DA69EB"/>
    <w:rsid w:val="00DA6DF8"/>
    <w:rsid w:val="00DA7684"/>
    <w:rsid w:val="00DA78E5"/>
    <w:rsid w:val="00DB0A9F"/>
    <w:rsid w:val="00DB0E9F"/>
    <w:rsid w:val="00DB1555"/>
    <w:rsid w:val="00DB1E64"/>
    <w:rsid w:val="00DB2F94"/>
    <w:rsid w:val="00DB3A14"/>
    <w:rsid w:val="00DB494D"/>
    <w:rsid w:val="00DB643E"/>
    <w:rsid w:val="00DB7E48"/>
    <w:rsid w:val="00DC037F"/>
    <w:rsid w:val="00DC1774"/>
    <w:rsid w:val="00DC2221"/>
    <w:rsid w:val="00DC23D2"/>
    <w:rsid w:val="00DC2435"/>
    <w:rsid w:val="00DC3AEC"/>
    <w:rsid w:val="00DC4C0F"/>
    <w:rsid w:val="00DC6588"/>
    <w:rsid w:val="00DC67A6"/>
    <w:rsid w:val="00DC680D"/>
    <w:rsid w:val="00DC6FA5"/>
    <w:rsid w:val="00DC7157"/>
    <w:rsid w:val="00DD0D94"/>
    <w:rsid w:val="00DD0DD6"/>
    <w:rsid w:val="00DD14B1"/>
    <w:rsid w:val="00DD169C"/>
    <w:rsid w:val="00DD22CC"/>
    <w:rsid w:val="00DD264F"/>
    <w:rsid w:val="00DD4642"/>
    <w:rsid w:val="00DD5417"/>
    <w:rsid w:val="00DD63EB"/>
    <w:rsid w:val="00DD6B47"/>
    <w:rsid w:val="00DE032C"/>
    <w:rsid w:val="00DE04B2"/>
    <w:rsid w:val="00DE1DC7"/>
    <w:rsid w:val="00DE1EE9"/>
    <w:rsid w:val="00DE265B"/>
    <w:rsid w:val="00DE2C5C"/>
    <w:rsid w:val="00DE2F56"/>
    <w:rsid w:val="00DE357D"/>
    <w:rsid w:val="00DE384B"/>
    <w:rsid w:val="00DE3A9B"/>
    <w:rsid w:val="00DE3B93"/>
    <w:rsid w:val="00DE46BD"/>
    <w:rsid w:val="00DE4BE1"/>
    <w:rsid w:val="00DE6717"/>
    <w:rsid w:val="00DE697A"/>
    <w:rsid w:val="00DE6DFC"/>
    <w:rsid w:val="00DF03C2"/>
    <w:rsid w:val="00DF06AF"/>
    <w:rsid w:val="00DF0A1C"/>
    <w:rsid w:val="00DF11ED"/>
    <w:rsid w:val="00DF2D4A"/>
    <w:rsid w:val="00DF371B"/>
    <w:rsid w:val="00DF388E"/>
    <w:rsid w:val="00DF3902"/>
    <w:rsid w:val="00DF3ADC"/>
    <w:rsid w:val="00DF4519"/>
    <w:rsid w:val="00DF490E"/>
    <w:rsid w:val="00DF49DE"/>
    <w:rsid w:val="00DF5B0C"/>
    <w:rsid w:val="00DF5B47"/>
    <w:rsid w:val="00DF5FE0"/>
    <w:rsid w:val="00DF6137"/>
    <w:rsid w:val="00DF6146"/>
    <w:rsid w:val="00DF7A26"/>
    <w:rsid w:val="00DF7A69"/>
    <w:rsid w:val="00E003CF"/>
    <w:rsid w:val="00E004E9"/>
    <w:rsid w:val="00E00815"/>
    <w:rsid w:val="00E0277C"/>
    <w:rsid w:val="00E027CC"/>
    <w:rsid w:val="00E03883"/>
    <w:rsid w:val="00E04401"/>
    <w:rsid w:val="00E058E8"/>
    <w:rsid w:val="00E05E33"/>
    <w:rsid w:val="00E07310"/>
    <w:rsid w:val="00E10538"/>
    <w:rsid w:val="00E10FAB"/>
    <w:rsid w:val="00E115BB"/>
    <w:rsid w:val="00E115E5"/>
    <w:rsid w:val="00E12501"/>
    <w:rsid w:val="00E125C7"/>
    <w:rsid w:val="00E14D3A"/>
    <w:rsid w:val="00E15E47"/>
    <w:rsid w:val="00E1625D"/>
    <w:rsid w:val="00E17D47"/>
    <w:rsid w:val="00E17D4F"/>
    <w:rsid w:val="00E17EE8"/>
    <w:rsid w:val="00E20111"/>
    <w:rsid w:val="00E20B83"/>
    <w:rsid w:val="00E24B4B"/>
    <w:rsid w:val="00E25997"/>
    <w:rsid w:val="00E25B16"/>
    <w:rsid w:val="00E26650"/>
    <w:rsid w:val="00E26DE2"/>
    <w:rsid w:val="00E27D36"/>
    <w:rsid w:val="00E30C98"/>
    <w:rsid w:val="00E33EB8"/>
    <w:rsid w:val="00E340FF"/>
    <w:rsid w:val="00E35DAF"/>
    <w:rsid w:val="00E37281"/>
    <w:rsid w:val="00E372F4"/>
    <w:rsid w:val="00E377B9"/>
    <w:rsid w:val="00E4027A"/>
    <w:rsid w:val="00E406F5"/>
    <w:rsid w:val="00E4140C"/>
    <w:rsid w:val="00E41767"/>
    <w:rsid w:val="00E42392"/>
    <w:rsid w:val="00E4312E"/>
    <w:rsid w:val="00E43B23"/>
    <w:rsid w:val="00E441FC"/>
    <w:rsid w:val="00E44C6B"/>
    <w:rsid w:val="00E4561A"/>
    <w:rsid w:val="00E460FF"/>
    <w:rsid w:val="00E46ECE"/>
    <w:rsid w:val="00E504CF"/>
    <w:rsid w:val="00E50511"/>
    <w:rsid w:val="00E508E4"/>
    <w:rsid w:val="00E510D1"/>
    <w:rsid w:val="00E51382"/>
    <w:rsid w:val="00E51650"/>
    <w:rsid w:val="00E51791"/>
    <w:rsid w:val="00E51FF4"/>
    <w:rsid w:val="00E533FF"/>
    <w:rsid w:val="00E54374"/>
    <w:rsid w:val="00E54D74"/>
    <w:rsid w:val="00E56ECB"/>
    <w:rsid w:val="00E57B84"/>
    <w:rsid w:val="00E602E6"/>
    <w:rsid w:val="00E60BE3"/>
    <w:rsid w:val="00E60F71"/>
    <w:rsid w:val="00E61D71"/>
    <w:rsid w:val="00E6220D"/>
    <w:rsid w:val="00E62341"/>
    <w:rsid w:val="00E633AE"/>
    <w:rsid w:val="00E634B5"/>
    <w:rsid w:val="00E640BC"/>
    <w:rsid w:val="00E6434B"/>
    <w:rsid w:val="00E64732"/>
    <w:rsid w:val="00E64C5A"/>
    <w:rsid w:val="00E64D12"/>
    <w:rsid w:val="00E6522E"/>
    <w:rsid w:val="00E65DE4"/>
    <w:rsid w:val="00E669FB"/>
    <w:rsid w:val="00E677EA"/>
    <w:rsid w:val="00E7016A"/>
    <w:rsid w:val="00E726B4"/>
    <w:rsid w:val="00E72B97"/>
    <w:rsid w:val="00E72CDB"/>
    <w:rsid w:val="00E73ACB"/>
    <w:rsid w:val="00E73E9D"/>
    <w:rsid w:val="00E74221"/>
    <w:rsid w:val="00E7520E"/>
    <w:rsid w:val="00E7535E"/>
    <w:rsid w:val="00E7572C"/>
    <w:rsid w:val="00E75742"/>
    <w:rsid w:val="00E76F84"/>
    <w:rsid w:val="00E77112"/>
    <w:rsid w:val="00E82AA3"/>
    <w:rsid w:val="00E82F86"/>
    <w:rsid w:val="00E83016"/>
    <w:rsid w:val="00E83805"/>
    <w:rsid w:val="00E844F2"/>
    <w:rsid w:val="00E85168"/>
    <w:rsid w:val="00E85539"/>
    <w:rsid w:val="00E86F94"/>
    <w:rsid w:val="00E87334"/>
    <w:rsid w:val="00E90A12"/>
    <w:rsid w:val="00E944CA"/>
    <w:rsid w:val="00E94FA4"/>
    <w:rsid w:val="00E95CDD"/>
    <w:rsid w:val="00E9664A"/>
    <w:rsid w:val="00E97475"/>
    <w:rsid w:val="00E97B51"/>
    <w:rsid w:val="00EA0A47"/>
    <w:rsid w:val="00EA183D"/>
    <w:rsid w:val="00EA1981"/>
    <w:rsid w:val="00EA5361"/>
    <w:rsid w:val="00EA5DE5"/>
    <w:rsid w:val="00EA5E7A"/>
    <w:rsid w:val="00EA5FC4"/>
    <w:rsid w:val="00EA65FB"/>
    <w:rsid w:val="00EA6CD4"/>
    <w:rsid w:val="00EB0007"/>
    <w:rsid w:val="00EB0149"/>
    <w:rsid w:val="00EB044B"/>
    <w:rsid w:val="00EB05FA"/>
    <w:rsid w:val="00EB0CA1"/>
    <w:rsid w:val="00EB0DCA"/>
    <w:rsid w:val="00EB0E9E"/>
    <w:rsid w:val="00EB161C"/>
    <w:rsid w:val="00EB1DA5"/>
    <w:rsid w:val="00EB2E9F"/>
    <w:rsid w:val="00EB358B"/>
    <w:rsid w:val="00EB4F7B"/>
    <w:rsid w:val="00EB5FCC"/>
    <w:rsid w:val="00EB644E"/>
    <w:rsid w:val="00EB70BC"/>
    <w:rsid w:val="00EB7A4B"/>
    <w:rsid w:val="00EC06B1"/>
    <w:rsid w:val="00EC1581"/>
    <w:rsid w:val="00EC2331"/>
    <w:rsid w:val="00EC312B"/>
    <w:rsid w:val="00EC3EA8"/>
    <w:rsid w:val="00EC4136"/>
    <w:rsid w:val="00EC43F5"/>
    <w:rsid w:val="00EC4800"/>
    <w:rsid w:val="00EC5555"/>
    <w:rsid w:val="00EC73DF"/>
    <w:rsid w:val="00ED0BEB"/>
    <w:rsid w:val="00ED284B"/>
    <w:rsid w:val="00ED321F"/>
    <w:rsid w:val="00ED3432"/>
    <w:rsid w:val="00ED4530"/>
    <w:rsid w:val="00ED4791"/>
    <w:rsid w:val="00ED577B"/>
    <w:rsid w:val="00ED58C3"/>
    <w:rsid w:val="00ED5B69"/>
    <w:rsid w:val="00ED7026"/>
    <w:rsid w:val="00ED73F5"/>
    <w:rsid w:val="00EE115A"/>
    <w:rsid w:val="00EE11EE"/>
    <w:rsid w:val="00EE1BDF"/>
    <w:rsid w:val="00EE1FE4"/>
    <w:rsid w:val="00EE3189"/>
    <w:rsid w:val="00EE3BBE"/>
    <w:rsid w:val="00EE6862"/>
    <w:rsid w:val="00EE7A43"/>
    <w:rsid w:val="00EF00BA"/>
    <w:rsid w:val="00EF0214"/>
    <w:rsid w:val="00EF07DE"/>
    <w:rsid w:val="00EF0A62"/>
    <w:rsid w:val="00EF0B87"/>
    <w:rsid w:val="00EF1AA4"/>
    <w:rsid w:val="00EF1E49"/>
    <w:rsid w:val="00EF46D5"/>
    <w:rsid w:val="00EF5316"/>
    <w:rsid w:val="00EF5745"/>
    <w:rsid w:val="00EF5C40"/>
    <w:rsid w:val="00EF5C97"/>
    <w:rsid w:val="00EF708E"/>
    <w:rsid w:val="00EF737A"/>
    <w:rsid w:val="00EF73F0"/>
    <w:rsid w:val="00EF743D"/>
    <w:rsid w:val="00F001ED"/>
    <w:rsid w:val="00F002EF"/>
    <w:rsid w:val="00F004F1"/>
    <w:rsid w:val="00F00BA8"/>
    <w:rsid w:val="00F0174B"/>
    <w:rsid w:val="00F021CA"/>
    <w:rsid w:val="00F022C0"/>
    <w:rsid w:val="00F025DE"/>
    <w:rsid w:val="00F03508"/>
    <w:rsid w:val="00F03F97"/>
    <w:rsid w:val="00F04432"/>
    <w:rsid w:val="00F04AA3"/>
    <w:rsid w:val="00F05B23"/>
    <w:rsid w:val="00F05E58"/>
    <w:rsid w:val="00F0640A"/>
    <w:rsid w:val="00F06CD0"/>
    <w:rsid w:val="00F07F29"/>
    <w:rsid w:val="00F10429"/>
    <w:rsid w:val="00F10B89"/>
    <w:rsid w:val="00F112C5"/>
    <w:rsid w:val="00F117FB"/>
    <w:rsid w:val="00F12A8A"/>
    <w:rsid w:val="00F15A77"/>
    <w:rsid w:val="00F160C4"/>
    <w:rsid w:val="00F16CB3"/>
    <w:rsid w:val="00F17257"/>
    <w:rsid w:val="00F1760E"/>
    <w:rsid w:val="00F21D72"/>
    <w:rsid w:val="00F2211B"/>
    <w:rsid w:val="00F237B2"/>
    <w:rsid w:val="00F23EBD"/>
    <w:rsid w:val="00F24692"/>
    <w:rsid w:val="00F24D09"/>
    <w:rsid w:val="00F252BB"/>
    <w:rsid w:val="00F25371"/>
    <w:rsid w:val="00F25883"/>
    <w:rsid w:val="00F267DC"/>
    <w:rsid w:val="00F30CAF"/>
    <w:rsid w:val="00F31A6C"/>
    <w:rsid w:val="00F31E1D"/>
    <w:rsid w:val="00F31F9A"/>
    <w:rsid w:val="00F32CBA"/>
    <w:rsid w:val="00F32E13"/>
    <w:rsid w:val="00F332D1"/>
    <w:rsid w:val="00F3348D"/>
    <w:rsid w:val="00F33FE4"/>
    <w:rsid w:val="00F34AA8"/>
    <w:rsid w:val="00F3657A"/>
    <w:rsid w:val="00F36DC2"/>
    <w:rsid w:val="00F37799"/>
    <w:rsid w:val="00F40B8B"/>
    <w:rsid w:val="00F40EB4"/>
    <w:rsid w:val="00F4237C"/>
    <w:rsid w:val="00F444D3"/>
    <w:rsid w:val="00F44FCF"/>
    <w:rsid w:val="00F45272"/>
    <w:rsid w:val="00F45488"/>
    <w:rsid w:val="00F4599C"/>
    <w:rsid w:val="00F45D32"/>
    <w:rsid w:val="00F479C6"/>
    <w:rsid w:val="00F5026A"/>
    <w:rsid w:val="00F51B46"/>
    <w:rsid w:val="00F52D7C"/>
    <w:rsid w:val="00F52DCB"/>
    <w:rsid w:val="00F52FFA"/>
    <w:rsid w:val="00F5369F"/>
    <w:rsid w:val="00F55714"/>
    <w:rsid w:val="00F564AB"/>
    <w:rsid w:val="00F573B8"/>
    <w:rsid w:val="00F6167E"/>
    <w:rsid w:val="00F6180A"/>
    <w:rsid w:val="00F62D8E"/>
    <w:rsid w:val="00F6367F"/>
    <w:rsid w:val="00F63AEF"/>
    <w:rsid w:val="00F64158"/>
    <w:rsid w:val="00F642F0"/>
    <w:rsid w:val="00F65538"/>
    <w:rsid w:val="00F66F98"/>
    <w:rsid w:val="00F67B6D"/>
    <w:rsid w:val="00F70422"/>
    <w:rsid w:val="00F70519"/>
    <w:rsid w:val="00F749C4"/>
    <w:rsid w:val="00F7549B"/>
    <w:rsid w:val="00F75819"/>
    <w:rsid w:val="00F77648"/>
    <w:rsid w:val="00F77D0C"/>
    <w:rsid w:val="00F801A3"/>
    <w:rsid w:val="00F8342A"/>
    <w:rsid w:val="00F83704"/>
    <w:rsid w:val="00F872C6"/>
    <w:rsid w:val="00F87350"/>
    <w:rsid w:val="00F90526"/>
    <w:rsid w:val="00F92696"/>
    <w:rsid w:val="00F927BD"/>
    <w:rsid w:val="00F938EC"/>
    <w:rsid w:val="00F93C33"/>
    <w:rsid w:val="00F94402"/>
    <w:rsid w:val="00F94A18"/>
    <w:rsid w:val="00F95073"/>
    <w:rsid w:val="00F961D4"/>
    <w:rsid w:val="00F96BF7"/>
    <w:rsid w:val="00F9745B"/>
    <w:rsid w:val="00F979A2"/>
    <w:rsid w:val="00FA0C7A"/>
    <w:rsid w:val="00FA28A2"/>
    <w:rsid w:val="00FA4A13"/>
    <w:rsid w:val="00FA517B"/>
    <w:rsid w:val="00FA57EA"/>
    <w:rsid w:val="00FA5A46"/>
    <w:rsid w:val="00FA5CC6"/>
    <w:rsid w:val="00FA5FD7"/>
    <w:rsid w:val="00FA661B"/>
    <w:rsid w:val="00FA71FA"/>
    <w:rsid w:val="00FA7FCE"/>
    <w:rsid w:val="00FB0C11"/>
    <w:rsid w:val="00FB14EB"/>
    <w:rsid w:val="00FB29C7"/>
    <w:rsid w:val="00FB33D1"/>
    <w:rsid w:val="00FB595B"/>
    <w:rsid w:val="00FB5A07"/>
    <w:rsid w:val="00FB5C82"/>
    <w:rsid w:val="00FB68FB"/>
    <w:rsid w:val="00FB6C72"/>
    <w:rsid w:val="00FB74D9"/>
    <w:rsid w:val="00FB782D"/>
    <w:rsid w:val="00FC005E"/>
    <w:rsid w:val="00FC1F81"/>
    <w:rsid w:val="00FC2938"/>
    <w:rsid w:val="00FC2CA0"/>
    <w:rsid w:val="00FC3347"/>
    <w:rsid w:val="00FC359D"/>
    <w:rsid w:val="00FC3A42"/>
    <w:rsid w:val="00FC40F3"/>
    <w:rsid w:val="00FC4415"/>
    <w:rsid w:val="00FC47C9"/>
    <w:rsid w:val="00FC4959"/>
    <w:rsid w:val="00FC4C1D"/>
    <w:rsid w:val="00FC4CFD"/>
    <w:rsid w:val="00FC4DE2"/>
    <w:rsid w:val="00FC5B24"/>
    <w:rsid w:val="00FC6265"/>
    <w:rsid w:val="00FC6594"/>
    <w:rsid w:val="00FC67EB"/>
    <w:rsid w:val="00FC761B"/>
    <w:rsid w:val="00FC7F0F"/>
    <w:rsid w:val="00FD07CB"/>
    <w:rsid w:val="00FD0808"/>
    <w:rsid w:val="00FD191A"/>
    <w:rsid w:val="00FD1AF9"/>
    <w:rsid w:val="00FD1C57"/>
    <w:rsid w:val="00FD24D2"/>
    <w:rsid w:val="00FD3FAC"/>
    <w:rsid w:val="00FD4818"/>
    <w:rsid w:val="00FD506D"/>
    <w:rsid w:val="00FD5E4F"/>
    <w:rsid w:val="00FD6265"/>
    <w:rsid w:val="00FD6B14"/>
    <w:rsid w:val="00FD6F7A"/>
    <w:rsid w:val="00FD7D0F"/>
    <w:rsid w:val="00FD7DF2"/>
    <w:rsid w:val="00FD7E2F"/>
    <w:rsid w:val="00FE0F4D"/>
    <w:rsid w:val="00FE11C3"/>
    <w:rsid w:val="00FE17DD"/>
    <w:rsid w:val="00FE3061"/>
    <w:rsid w:val="00FE343A"/>
    <w:rsid w:val="00FE396F"/>
    <w:rsid w:val="00FE506C"/>
    <w:rsid w:val="00FE760C"/>
    <w:rsid w:val="00FF14B8"/>
    <w:rsid w:val="00FF150C"/>
    <w:rsid w:val="00FF1D4C"/>
    <w:rsid w:val="00FF237F"/>
    <w:rsid w:val="00FF435C"/>
    <w:rsid w:val="00FF46BA"/>
    <w:rsid w:val="00FF6ECB"/>
    <w:rsid w:val="00FF742A"/>
    <w:rsid w:val="00FF757E"/>
    <w:rsid w:val="0346680B"/>
    <w:rsid w:val="04D21385"/>
    <w:rsid w:val="069B46BB"/>
    <w:rsid w:val="09F8502F"/>
    <w:rsid w:val="0BD7225E"/>
    <w:rsid w:val="118E281D"/>
    <w:rsid w:val="1E587CD9"/>
    <w:rsid w:val="242D2B64"/>
    <w:rsid w:val="2BFD6C74"/>
    <w:rsid w:val="326E40A7"/>
    <w:rsid w:val="37627657"/>
    <w:rsid w:val="3F3700CA"/>
    <w:rsid w:val="402F7ED9"/>
    <w:rsid w:val="415829C6"/>
    <w:rsid w:val="4B9E4E18"/>
    <w:rsid w:val="4CA116B3"/>
    <w:rsid w:val="58E83164"/>
    <w:rsid w:val="5C194548"/>
    <w:rsid w:val="5EEA1E24"/>
    <w:rsid w:val="61F17913"/>
    <w:rsid w:val="640D2E21"/>
    <w:rsid w:val="64E971DE"/>
    <w:rsid w:val="66FD738C"/>
    <w:rsid w:val="6A9832F9"/>
    <w:rsid w:val="6AB610EA"/>
    <w:rsid w:val="6EB7065B"/>
    <w:rsid w:val="789C5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CF372"/>
  <w15:docId w15:val="{7815F53E-2A3D-4B7C-A48C-21435E0D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</w:rPr>
  </w:style>
  <w:style w:type="paragraph" w:styleId="a4">
    <w:name w:val="Document Map"/>
    <w:basedOn w:val="a"/>
    <w:link w:val="a5"/>
    <w:uiPriority w:val="99"/>
    <w:unhideWhenUsed/>
    <w:rPr>
      <w:rFonts w:ascii="宋体"/>
      <w:sz w:val="18"/>
      <w:szCs w:val="18"/>
    </w:rPr>
  </w:style>
  <w:style w:type="paragraph" w:styleId="50">
    <w:name w:val="toc 5"/>
    <w:basedOn w:val="a"/>
    <w:next w:val="a"/>
    <w:semiHidden/>
    <w:pPr>
      <w:ind w:left="840"/>
      <w:jc w:val="left"/>
    </w:pPr>
    <w:rPr>
      <w:sz w:val="18"/>
    </w:rPr>
  </w:style>
  <w:style w:type="paragraph" w:styleId="31">
    <w:name w:val="toc 3"/>
    <w:basedOn w:val="a"/>
    <w:next w:val="a"/>
    <w:uiPriority w:val="39"/>
    <w:pPr>
      <w:ind w:left="420"/>
      <w:jc w:val="left"/>
    </w:pPr>
    <w:rPr>
      <w:i/>
      <w:sz w:val="20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</w:r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caps/>
      <w:sz w:val="20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age number"/>
    <w:basedOn w:val="a1"/>
    <w:semiHidden/>
  </w:style>
  <w:style w:type="character" w:styleId="ac">
    <w:name w:val="FollowedHyperlink"/>
    <w:basedOn w:val="a1"/>
    <w:uiPriority w:val="99"/>
    <w:unhideWhenUsed/>
    <w:rPr>
      <w:color w:val="800080" w:themeColor="followedHyperlink"/>
      <w:u w:val="single"/>
    </w:rPr>
  </w:style>
  <w:style w:type="character" w:styleId="ad">
    <w:name w:val="Hyperlink"/>
    <w:basedOn w:val="a1"/>
    <w:uiPriority w:val="99"/>
    <w:unhideWhenUsed/>
    <w:rPr>
      <w:color w:val="0000FF" w:themeColor="hyperlink"/>
      <w:u w:val="single"/>
    </w:rPr>
  </w:style>
  <w:style w:type="table" w:styleId="ae">
    <w:name w:val="Table Grid"/>
    <w:basedOn w:val="a2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lainText1">
    <w:name w:val="Plain Text1"/>
    <w:basedOn w:val="a"/>
    <w:pPr>
      <w:autoSpaceDE w:val="0"/>
      <w:autoSpaceDN w:val="0"/>
      <w:adjustRightInd w:val="0"/>
      <w:textAlignment w:val="baseline"/>
    </w:pPr>
    <w:rPr>
      <w:rFonts w:ascii="宋体"/>
    </w:rPr>
  </w:style>
  <w:style w:type="character" w:customStyle="1" w:styleId="a5">
    <w:name w:val="文档结构图 字符"/>
    <w:basedOn w:val="a1"/>
    <w:link w:val="a4"/>
    <w:uiPriority w:val="99"/>
    <w:semiHidden/>
    <w:rPr>
      <w:rFonts w:ascii="宋体"/>
      <w:kern w:val="2"/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Pr>
      <w:kern w:val="2"/>
      <w:sz w:val="18"/>
      <w:szCs w:val="18"/>
    </w:rPr>
  </w:style>
  <w:style w:type="character" w:customStyle="1" w:styleId="high-light-bg4">
    <w:name w:val="high-light-bg4"/>
    <w:basedOn w:val="a1"/>
  </w:style>
  <w:style w:type="paragraph" w:customStyle="1" w:styleId="11">
    <w:name w:val="列出段落1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0">
    <w:name w:val="标题 3 字符"/>
    <w:basedOn w:val="a1"/>
    <w:link w:val="3"/>
    <w:rPr>
      <w:b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115.182.107.203:808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4;&#21496;&#36816;&#20316;\&#35268;&#33539;\&#25991;&#26723;&#35268;&#33539;\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B73B13-0448-462F-B50F-D5C8490F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</Template>
  <TotalTime>489</TotalTime>
  <Pages>1</Pages>
  <Words>1348</Words>
  <Characters>7689</Characters>
  <Application>Microsoft Office Word</Application>
  <DocSecurity>0</DocSecurity>
  <Lines>64</Lines>
  <Paragraphs>18</Paragraphs>
  <ScaleCrop>false</ScaleCrop>
  <Company>softbase</Company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文档编号：类别-产品代号-序号</dc:title>
  <dc:creator>tommy</dc:creator>
  <cp:lastModifiedBy>694123125@qq.com</cp:lastModifiedBy>
  <cp:revision>2979</cp:revision>
  <dcterms:created xsi:type="dcterms:W3CDTF">2014-11-30T07:55:00Z</dcterms:created>
  <dcterms:modified xsi:type="dcterms:W3CDTF">2017-02-17T11:28:00Z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